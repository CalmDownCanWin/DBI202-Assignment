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01"/>
        <w:gridCol w:w="4500"/>
        <w:gridCol w:w="1501"/>
        <w:gridCol w:w="3000"/>
        <w:gridCol w:w="898"/>
      </w:tblGrid>
      <w:tr w:rsidR="00C3569F" w14:paraId="012A454C" w14:textId="77777777" w:rsidTr="00DD7FC7">
        <w:trPr>
          <w:trHeight w:val="9720"/>
        </w:trPr>
        <w:tc>
          <w:tcPr>
            <w:tcW w:w="5000" w:type="pct"/>
            <w:gridSpan w:val="5"/>
          </w:tcPr>
          <w:p w14:paraId="4E507F23" w14:textId="77777777" w:rsidR="00C3569F" w:rsidRDefault="00C3569F" w:rsidP="00B7244E">
            <w:r w:rsidRPr="009B5DF8">
              <w:rPr>
                <w:noProof/>
                <w:lang w:eastAsia="en-AU"/>
              </w:rPr>
              <w:drawing>
                <wp:inline distT="0" distB="0" distL="0" distR="0" wp14:anchorId="75427E49" wp14:editId="12F3AE7C">
                  <wp:extent cx="6857664" cy="6188400"/>
                  <wp:effectExtent l="0" t="0" r="635" b="3175"/>
                  <wp:docPr id="2" name="Picture 2" title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6857664" cy="6188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69F" w14:paraId="29B8A293" w14:textId="77777777" w:rsidTr="00F4715A">
        <w:trPr>
          <w:trHeight w:val="144"/>
        </w:trPr>
        <w:tc>
          <w:tcPr>
            <w:tcW w:w="417" w:type="pct"/>
            <w:vMerge w:val="restart"/>
            <w:shd w:val="clear" w:color="auto" w:fill="000000" w:themeFill="text1"/>
          </w:tcPr>
          <w:p w14:paraId="4DB13772" w14:textId="77777777" w:rsidR="00C3569F" w:rsidRPr="00DD7FC7" w:rsidRDefault="00C3569F" w:rsidP="00B7244E">
            <w:pPr>
              <w:rPr>
                <w:rFonts w:ascii="Consolas" w:hAnsi="Consolas"/>
                <w:sz w:val="64"/>
                <w:szCs w:val="64"/>
              </w:rPr>
            </w:pPr>
          </w:p>
        </w:tc>
        <w:tc>
          <w:tcPr>
            <w:tcW w:w="2083" w:type="pct"/>
            <w:tcBorders>
              <w:top w:val="single" w:sz="48" w:space="0" w:color="D83D27" w:themeColor="accent2"/>
            </w:tcBorders>
            <w:shd w:val="clear" w:color="auto" w:fill="000000" w:themeFill="text1"/>
          </w:tcPr>
          <w:p w14:paraId="22A8EB28" w14:textId="77777777" w:rsidR="00C3569F" w:rsidRPr="00DD7FC7" w:rsidRDefault="00C3569F" w:rsidP="00B7244E">
            <w:pPr>
              <w:rPr>
                <w:rFonts w:ascii="Consolas" w:hAnsi="Consolas"/>
                <w:sz w:val="64"/>
                <w:szCs w:val="64"/>
              </w:rPr>
            </w:pPr>
          </w:p>
        </w:tc>
        <w:tc>
          <w:tcPr>
            <w:tcW w:w="2084" w:type="pct"/>
            <w:gridSpan w:val="2"/>
            <w:shd w:val="clear" w:color="auto" w:fill="000000" w:themeFill="text1"/>
          </w:tcPr>
          <w:p w14:paraId="45521B32" w14:textId="77777777" w:rsidR="00C3569F" w:rsidRPr="00DD7FC7" w:rsidRDefault="00C3569F" w:rsidP="00B7244E">
            <w:pPr>
              <w:rPr>
                <w:rFonts w:ascii="Consolas" w:hAnsi="Consolas"/>
                <w:sz w:val="64"/>
                <w:szCs w:val="64"/>
              </w:rPr>
            </w:pPr>
          </w:p>
        </w:tc>
        <w:tc>
          <w:tcPr>
            <w:tcW w:w="416" w:type="pct"/>
            <w:vMerge w:val="restart"/>
            <w:shd w:val="clear" w:color="auto" w:fill="000000" w:themeFill="text1"/>
          </w:tcPr>
          <w:p w14:paraId="79EA39CF" w14:textId="77777777" w:rsidR="00C3569F" w:rsidRDefault="00C3569F" w:rsidP="00B7244E"/>
        </w:tc>
      </w:tr>
      <w:tr w:rsidR="00C3569F" w14:paraId="16DFE57C" w14:textId="77777777" w:rsidTr="00F4715A">
        <w:trPr>
          <w:trHeight w:val="3132"/>
        </w:trPr>
        <w:tc>
          <w:tcPr>
            <w:tcW w:w="417" w:type="pct"/>
            <w:vMerge/>
            <w:shd w:val="clear" w:color="auto" w:fill="000000" w:themeFill="text1"/>
          </w:tcPr>
          <w:p w14:paraId="2B41BC4B" w14:textId="77777777" w:rsidR="00C3569F" w:rsidRPr="00DD7FC7" w:rsidRDefault="00C3569F" w:rsidP="00B7244E">
            <w:pPr>
              <w:rPr>
                <w:rFonts w:ascii="Consolas" w:hAnsi="Consolas"/>
                <w:sz w:val="64"/>
                <w:szCs w:val="64"/>
              </w:rPr>
            </w:pPr>
          </w:p>
        </w:tc>
        <w:tc>
          <w:tcPr>
            <w:tcW w:w="4167" w:type="pct"/>
            <w:gridSpan w:val="3"/>
            <w:shd w:val="clear" w:color="auto" w:fill="000000" w:themeFill="text1"/>
          </w:tcPr>
          <w:p w14:paraId="4A50B615" w14:textId="77777777" w:rsidR="00DD7FC7" w:rsidRDefault="00DD7FC7" w:rsidP="00DD7FC7">
            <w:pPr>
              <w:pStyle w:val="Title"/>
              <w:jc w:val="center"/>
              <w:rPr>
                <w:rFonts w:ascii="Consolas" w:hAnsi="Consolas"/>
                <w:sz w:val="70"/>
                <w:szCs w:val="70"/>
              </w:rPr>
            </w:pPr>
          </w:p>
          <w:p w14:paraId="13E14963" w14:textId="7BD8E185" w:rsidR="00C3569F" w:rsidRPr="00DD7FC7" w:rsidRDefault="00DD7FC7" w:rsidP="00DD7FC7">
            <w:pPr>
              <w:pStyle w:val="Title"/>
              <w:jc w:val="center"/>
              <w:rPr>
                <w:rFonts w:ascii="Consolas" w:hAnsi="Consolas"/>
                <w:sz w:val="70"/>
                <w:szCs w:val="70"/>
              </w:rPr>
            </w:pPr>
            <w:r w:rsidRPr="00DD7FC7">
              <w:rPr>
                <w:rFonts w:ascii="Consolas" w:hAnsi="Consolas"/>
                <w:sz w:val="70"/>
                <w:szCs w:val="70"/>
              </w:rPr>
              <w:t>ASsignment Report</w:t>
            </w:r>
          </w:p>
          <w:p w14:paraId="44C92106" w14:textId="32FE4974" w:rsidR="00C3569F" w:rsidRPr="00DD7FC7" w:rsidRDefault="00C3569F" w:rsidP="00391728">
            <w:pPr>
              <w:pStyle w:val="Subtitle"/>
              <w:rPr>
                <w:rFonts w:ascii="Consolas" w:hAnsi="Consolas"/>
                <w:sz w:val="64"/>
                <w:szCs w:val="64"/>
              </w:rPr>
            </w:pPr>
          </w:p>
        </w:tc>
        <w:tc>
          <w:tcPr>
            <w:tcW w:w="416" w:type="pct"/>
            <w:vMerge/>
            <w:shd w:val="clear" w:color="auto" w:fill="000000" w:themeFill="text1"/>
          </w:tcPr>
          <w:p w14:paraId="7304B6A6" w14:textId="77777777" w:rsidR="00C3569F" w:rsidRDefault="00C3569F" w:rsidP="00B7244E"/>
        </w:tc>
      </w:tr>
      <w:tr w:rsidR="00C3569F" w14:paraId="193397FA" w14:textId="77777777" w:rsidTr="00F4715A">
        <w:trPr>
          <w:trHeight w:val="576"/>
        </w:trPr>
        <w:tc>
          <w:tcPr>
            <w:tcW w:w="417" w:type="pct"/>
            <w:vMerge/>
            <w:shd w:val="clear" w:color="auto" w:fill="000000" w:themeFill="text1"/>
          </w:tcPr>
          <w:p w14:paraId="26737E2C" w14:textId="77777777" w:rsidR="00C3569F" w:rsidRDefault="00C3569F" w:rsidP="00B7244E"/>
        </w:tc>
        <w:tc>
          <w:tcPr>
            <w:tcW w:w="2778" w:type="pct"/>
            <w:gridSpan w:val="2"/>
            <w:shd w:val="clear" w:color="auto" w:fill="000000" w:themeFill="text1"/>
          </w:tcPr>
          <w:p w14:paraId="37BC1356" w14:textId="2446E452" w:rsidR="00C3569F" w:rsidRPr="001A531B" w:rsidRDefault="00DD7FC7" w:rsidP="00B7244E">
            <w:pPr>
              <w:pStyle w:val="company"/>
              <w:rPr>
                <w:szCs w:val="72"/>
              </w:rPr>
            </w:pPr>
            <w:r>
              <w:t>Tran Hai Ha</w:t>
            </w:r>
          </w:p>
        </w:tc>
        <w:tc>
          <w:tcPr>
            <w:tcW w:w="1389" w:type="pct"/>
            <w:shd w:val="clear" w:color="auto" w:fill="000000" w:themeFill="text1"/>
          </w:tcPr>
          <w:p w14:paraId="453E8A4E" w14:textId="008E8EC7" w:rsidR="00C3569F" w:rsidRPr="00C3569F" w:rsidRDefault="00DD7FC7" w:rsidP="00B7244E">
            <w:pPr>
              <w:pStyle w:val="Email"/>
            </w:pPr>
            <w:r>
              <w:t>Hathhe161777@fpt.edu.vn</w:t>
            </w:r>
          </w:p>
        </w:tc>
        <w:tc>
          <w:tcPr>
            <w:tcW w:w="416" w:type="pct"/>
            <w:vMerge/>
            <w:shd w:val="clear" w:color="auto" w:fill="000000" w:themeFill="text1"/>
          </w:tcPr>
          <w:p w14:paraId="0B4CB7CB" w14:textId="77777777" w:rsidR="00C3569F" w:rsidRDefault="00C3569F" w:rsidP="00B7244E"/>
        </w:tc>
      </w:tr>
    </w:tbl>
    <w:p w14:paraId="797B4FE8" w14:textId="77777777" w:rsidR="00C3569F" w:rsidRDefault="00C3569F" w:rsidP="00B7244E">
      <w:pPr>
        <w:sectPr w:rsidR="00C3569F" w:rsidSect="008924A2">
          <w:headerReference w:type="even" r:id="rId12"/>
          <w:headerReference w:type="default" r:id="rId13"/>
          <w:footerReference w:type="default" r:id="rId14"/>
          <w:pgSz w:w="12240" w:h="15840" w:code="1"/>
          <w:pgMar w:top="720" w:right="720" w:bottom="720" w:left="720" w:header="288" w:footer="0" w:gutter="0"/>
          <w:cols w:space="708"/>
          <w:titlePg/>
          <w:docGrid w:linePitch="360"/>
        </w:sectPr>
      </w:pPr>
    </w:p>
    <w:tbl>
      <w:tblPr>
        <w:tblW w:w="10801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00"/>
        <w:gridCol w:w="4464"/>
        <w:gridCol w:w="4527"/>
        <w:gridCol w:w="9"/>
        <w:gridCol w:w="891"/>
        <w:gridCol w:w="10"/>
      </w:tblGrid>
      <w:tr w:rsidR="00C3569F" w14:paraId="6B4BC91B" w14:textId="77777777" w:rsidTr="00F4715A">
        <w:trPr>
          <w:gridAfter w:val="1"/>
          <w:wAfter w:w="10" w:type="dxa"/>
          <w:trHeight w:val="8343"/>
        </w:trPr>
        <w:tc>
          <w:tcPr>
            <w:tcW w:w="10791" w:type="dxa"/>
            <w:gridSpan w:val="5"/>
          </w:tcPr>
          <w:p w14:paraId="0AB560B5" w14:textId="77777777" w:rsidR="00C3569F" w:rsidRDefault="00C3569F" w:rsidP="00B7244E">
            <w:r w:rsidRPr="009B5DF8">
              <w:rPr>
                <w:noProof/>
                <w:lang w:eastAsia="en-AU"/>
              </w:rPr>
              <w:lastRenderedPageBreak/>
              <w:drawing>
                <wp:inline distT="0" distB="0" distL="0" distR="0" wp14:anchorId="2979772E" wp14:editId="33DDF907">
                  <wp:extent cx="6842234" cy="6171437"/>
                  <wp:effectExtent l="0" t="0" r="0" b="1270"/>
                  <wp:docPr id="4" name="Picture 4" title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6843080" cy="6172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69F" w14:paraId="326727B7" w14:textId="77777777" w:rsidTr="00F4715A">
        <w:trPr>
          <w:trHeight w:val="24"/>
        </w:trPr>
        <w:tc>
          <w:tcPr>
            <w:tcW w:w="900" w:type="dxa"/>
            <w:shd w:val="clear" w:color="auto" w:fill="D83D27" w:themeFill="accent2"/>
          </w:tcPr>
          <w:p w14:paraId="556F0A57" w14:textId="77777777" w:rsidR="00C3569F" w:rsidRPr="00415473" w:rsidRDefault="00C3569F" w:rsidP="00B7244E">
            <w:pPr>
              <w:rPr>
                <w:noProof/>
                <w:lang w:eastAsia="en-AU"/>
              </w:rPr>
            </w:pPr>
          </w:p>
        </w:tc>
        <w:tc>
          <w:tcPr>
            <w:tcW w:w="4464" w:type="dxa"/>
            <w:tcBorders>
              <w:top w:val="single" w:sz="48" w:space="0" w:color="FFFFFF"/>
            </w:tcBorders>
            <w:shd w:val="clear" w:color="auto" w:fill="D83D27" w:themeFill="accent2"/>
          </w:tcPr>
          <w:p w14:paraId="1FEC9D6C" w14:textId="77777777" w:rsidR="00C3569F" w:rsidRPr="00415473" w:rsidRDefault="00C3569F" w:rsidP="00B7244E">
            <w:pPr>
              <w:rPr>
                <w:noProof/>
                <w:vertAlign w:val="subscript"/>
                <w:lang w:eastAsia="en-AU"/>
              </w:rPr>
            </w:pPr>
          </w:p>
        </w:tc>
        <w:tc>
          <w:tcPr>
            <w:tcW w:w="4536" w:type="dxa"/>
            <w:gridSpan w:val="2"/>
            <w:shd w:val="clear" w:color="auto" w:fill="D83D27" w:themeFill="accent2"/>
          </w:tcPr>
          <w:p w14:paraId="53600EB3" w14:textId="77777777" w:rsidR="00C3569F" w:rsidRPr="00415473" w:rsidRDefault="00C3569F" w:rsidP="00B7244E">
            <w:pPr>
              <w:rPr>
                <w:noProof/>
                <w:lang w:eastAsia="en-AU"/>
              </w:rPr>
            </w:pPr>
          </w:p>
        </w:tc>
        <w:tc>
          <w:tcPr>
            <w:tcW w:w="901" w:type="dxa"/>
            <w:gridSpan w:val="2"/>
            <w:shd w:val="clear" w:color="auto" w:fill="D83D27" w:themeFill="accent2"/>
          </w:tcPr>
          <w:p w14:paraId="2720DA65" w14:textId="77777777" w:rsidR="00C3569F" w:rsidRPr="00415473" w:rsidRDefault="00C3569F" w:rsidP="00B7244E">
            <w:pPr>
              <w:rPr>
                <w:noProof/>
                <w:lang w:eastAsia="en-AU"/>
              </w:rPr>
            </w:pPr>
          </w:p>
        </w:tc>
      </w:tr>
      <w:tr w:rsidR="00C3569F" w14:paraId="39FCC579" w14:textId="77777777" w:rsidTr="002A5BA5">
        <w:trPr>
          <w:gridAfter w:val="1"/>
          <w:wAfter w:w="10" w:type="dxa"/>
          <w:trHeight w:val="3744"/>
        </w:trPr>
        <w:tc>
          <w:tcPr>
            <w:tcW w:w="900" w:type="dxa"/>
            <w:shd w:val="clear" w:color="auto" w:fill="D83D27" w:themeFill="accent2"/>
          </w:tcPr>
          <w:p w14:paraId="3A6B54D9" w14:textId="77777777" w:rsidR="00C3569F" w:rsidRDefault="00C3569F" w:rsidP="00B7244E"/>
        </w:tc>
        <w:tc>
          <w:tcPr>
            <w:tcW w:w="8991" w:type="dxa"/>
            <w:gridSpan w:val="2"/>
            <w:shd w:val="clear" w:color="auto" w:fill="D83D27" w:themeFill="accent2"/>
          </w:tcPr>
          <w:p w14:paraId="42A2D99B" w14:textId="4826C6CF" w:rsidR="00C3569F" w:rsidRPr="00BF6DF1" w:rsidRDefault="00852E5C" w:rsidP="00BF6DF1">
            <w:pPr>
              <w:pStyle w:val="Heading1White"/>
              <w:jc w:val="center"/>
              <w:rPr>
                <w:rFonts w:ascii="Consolas" w:hAnsi="Consolas"/>
                <w:sz w:val="44"/>
                <w:szCs w:val="44"/>
              </w:rPr>
            </w:pPr>
            <w:r w:rsidRPr="00BF6DF1">
              <w:rPr>
                <w:rFonts w:ascii="Consolas" w:hAnsi="Consolas"/>
                <w:sz w:val="44"/>
                <w:szCs w:val="44"/>
              </w:rPr>
              <w:t>Student Grading management Sub-System</w:t>
            </w:r>
          </w:p>
          <w:p w14:paraId="0404A204" w14:textId="77777777" w:rsidR="00BF6DF1" w:rsidRDefault="00BF6DF1" w:rsidP="00BF6DF1">
            <w:pPr>
              <w:pStyle w:val="NormalWhite"/>
              <w:ind w:left="720"/>
            </w:pPr>
          </w:p>
          <w:p w14:paraId="19D6D237" w14:textId="2368BC18" w:rsidR="00C3569F" w:rsidRPr="007F514E" w:rsidRDefault="00BF6DF1" w:rsidP="00BF6DF1">
            <w:pPr>
              <w:pStyle w:val="NormalWhite"/>
              <w:numPr>
                <w:ilvl w:val="0"/>
                <w:numId w:val="20"/>
              </w:numPr>
              <w:rPr>
                <w:rFonts w:ascii="Consolas" w:hAnsi="Consolas"/>
              </w:rPr>
            </w:pPr>
            <w:r w:rsidRPr="007F514E">
              <w:rPr>
                <w:rFonts w:ascii="Consolas" w:hAnsi="Consolas"/>
              </w:rPr>
              <w:t xml:space="preserve">Mô tả khái quát về cơ sở dữ liệu </w:t>
            </w:r>
          </w:p>
          <w:p w14:paraId="3C05C231" w14:textId="77777777" w:rsidR="00BF6DF1" w:rsidRPr="007F514E" w:rsidRDefault="00BF6DF1" w:rsidP="00BF6DF1">
            <w:pPr>
              <w:pStyle w:val="NormalWhite"/>
              <w:numPr>
                <w:ilvl w:val="0"/>
                <w:numId w:val="20"/>
              </w:numPr>
              <w:rPr>
                <w:rFonts w:ascii="Consolas" w:hAnsi="Consolas"/>
              </w:rPr>
            </w:pPr>
            <w:r w:rsidRPr="007F514E">
              <w:rPr>
                <w:rFonts w:ascii="Consolas" w:hAnsi="Consolas"/>
              </w:rPr>
              <w:t xml:space="preserve">ERD </w:t>
            </w:r>
          </w:p>
          <w:p w14:paraId="441D7527" w14:textId="7809C8A6" w:rsidR="00BF6DF1" w:rsidRPr="001B28D2" w:rsidRDefault="00BF6DF1" w:rsidP="00BF6DF1">
            <w:pPr>
              <w:pStyle w:val="NormalWhite"/>
              <w:numPr>
                <w:ilvl w:val="0"/>
                <w:numId w:val="20"/>
              </w:numPr>
            </w:pPr>
            <w:r w:rsidRPr="007F514E">
              <w:rPr>
                <w:rFonts w:ascii="Consolas" w:hAnsi="Consolas"/>
              </w:rPr>
              <w:t>Quá trình thiết kế</w:t>
            </w:r>
            <w:r>
              <w:t xml:space="preserve">  </w:t>
            </w:r>
          </w:p>
        </w:tc>
        <w:tc>
          <w:tcPr>
            <w:tcW w:w="900" w:type="dxa"/>
            <w:gridSpan w:val="2"/>
            <w:shd w:val="clear" w:color="auto" w:fill="D83D27" w:themeFill="accent2"/>
          </w:tcPr>
          <w:p w14:paraId="461A04C0" w14:textId="77777777" w:rsidR="00C3569F" w:rsidRDefault="00C3569F" w:rsidP="00B7244E"/>
          <w:p w14:paraId="63D2A74A" w14:textId="77777777" w:rsidR="00BF6DF1" w:rsidRDefault="00BF6DF1" w:rsidP="00B7244E"/>
          <w:p w14:paraId="3924206D" w14:textId="6F351E27" w:rsidR="00BF6DF1" w:rsidRDefault="00BF6DF1" w:rsidP="00B7244E"/>
        </w:tc>
      </w:tr>
    </w:tbl>
    <w:p w14:paraId="31307E90" w14:textId="77777777" w:rsidR="00C3569F" w:rsidRDefault="00C3569F" w:rsidP="00B7244E"/>
    <w:p w14:paraId="2C74185B" w14:textId="77777777" w:rsidR="00C3569F" w:rsidRDefault="00C3569F" w:rsidP="00B7244E">
      <w:pPr>
        <w:sectPr w:rsidR="00C3569F" w:rsidSect="002A5BA5">
          <w:pgSz w:w="12240" w:h="15840" w:code="1"/>
          <w:pgMar w:top="720" w:right="720" w:bottom="720" w:left="720" w:header="289" w:footer="0" w:gutter="0"/>
          <w:cols w:space="708"/>
          <w:docGrid w:linePitch="360"/>
        </w:sectPr>
      </w:pPr>
    </w:p>
    <w:tbl>
      <w:tblPr>
        <w:tblpPr w:leftFromText="180" w:rightFromText="180" w:vertAnchor="text" w:tblpY="1"/>
        <w:tblW w:w="1086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488"/>
        <w:gridCol w:w="6413"/>
        <w:gridCol w:w="6"/>
      </w:tblGrid>
      <w:tr w:rsidR="00C3569F" w14:paraId="05BD7D4A" w14:textId="77777777" w:rsidTr="00F4715A">
        <w:trPr>
          <w:gridAfter w:val="1"/>
          <w:wAfter w:w="20" w:type="dxa"/>
          <w:trHeight w:val="144"/>
        </w:trPr>
        <w:tc>
          <w:tcPr>
            <w:tcW w:w="4462" w:type="dxa"/>
            <w:tcBorders>
              <w:top w:val="single" w:sz="48" w:space="0" w:color="D83D27" w:themeColor="accent2"/>
            </w:tcBorders>
          </w:tcPr>
          <w:p w14:paraId="7CD71DD1" w14:textId="77777777" w:rsidR="00C3569F" w:rsidRPr="001320AC" w:rsidRDefault="00C3569F" w:rsidP="00B7244E"/>
        </w:tc>
        <w:tc>
          <w:tcPr>
            <w:tcW w:w="6379" w:type="dxa"/>
          </w:tcPr>
          <w:p w14:paraId="639FD50F" w14:textId="77777777" w:rsidR="00C3569F" w:rsidRPr="001320AC" w:rsidRDefault="00C3569F" w:rsidP="00B7244E"/>
        </w:tc>
      </w:tr>
      <w:tr w:rsidR="00C3569F" w14:paraId="0FDD8E3C" w14:textId="77777777" w:rsidTr="00F4715A">
        <w:trPr>
          <w:gridAfter w:val="1"/>
          <w:wAfter w:w="20" w:type="dxa"/>
          <w:trHeight w:val="4431"/>
        </w:trPr>
        <w:tc>
          <w:tcPr>
            <w:tcW w:w="10841" w:type="dxa"/>
            <w:gridSpan w:val="2"/>
          </w:tcPr>
          <w:p w14:paraId="517C3562" w14:textId="520FFDDC" w:rsidR="00C3569F" w:rsidRPr="007F514E" w:rsidRDefault="007F514E" w:rsidP="007F514E">
            <w:pPr>
              <w:pStyle w:val="Heading1"/>
              <w:numPr>
                <w:ilvl w:val="0"/>
                <w:numId w:val="21"/>
              </w:numPr>
              <w:rPr>
                <w:rFonts w:ascii="Consolas" w:hAnsi="Consolas"/>
                <w:sz w:val="40"/>
                <w:szCs w:val="40"/>
              </w:rPr>
            </w:pPr>
            <w:r w:rsidRPr="007F514E">
              <w:rPr>
                <w:rFonts w:ascii="Consolas" w:hAnsi="Consolas"/>
                <w:sz w:val="40"/>
                <w:szCs w:val="40"/>
              </w:rPr>
              <w:t>Khái quát về dữ liệu</w:t>
            </w:r>
          </w:p>
          <w:p w14:paraId="2518BE9B" w14:textId="77777777" w:rsidR="00C3569F" w:rsidRPr="001B28D2" w:rsidRDefault="00C3569F" w:rsidP="00B7244E"/>
          <w:p w14:paraId="4154F728" w14:textId="391FA3AC" w:rsidR="00C3569F" w:rsidRPr="00AD50C4" w:rsidRDefault="007F514E" w:rsidP="00391728">
            <w:pPr>
              <w:pStyle w:val="Heading2"/>
              <w:rPr>
                <w:rFonts w:ascii="Consolas" w:hAnsi="Consolas"/>
                <w:sz w:val="32"/>
                <w:szCs w:val="32"/>
              </w:rPr>
            </w:pPr>
            <w:r w:rsidRPr="00AD50C4">
              <w:rPr>
                <w:rFonts w:ascii="Consolas" w:hAnsi="Consolas"/>
                <w:sz w:val="32"/>
                <w:szCs w:val="32"/>
              </w:rPr>
              <w:t>Assessment</w:t>
            </w:r>
          </w:p>
          <w:p w14:paraId="5FAB44A6" w14:textId="33F8877D" w:rsidR="00AD50C4" w:rsidRPr="00AD50C4" w:rsidRDefault="007F514E" w:rsidP="00AD50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BB80B2" wp14:editId="412D0477">
                  <wp:extent cx="6922676" cy="18364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6203" cy="1840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138244" w14:textId="3521818B" w:rsidR="007F514E" w:rsidRPr="00AD50C4" w:rsidRDefault="007F514E" w:rsidP="00B7244E">
            <w:pPr>
              <w:rPr>
                <w:rFonts w:ascii="Consolas" w:hAnsi="Consolas"/>
                <w:sz w:val="28"/>
              </w:rPr>
            </w:pPr>
            <w:r w:rsidRPr="00AD50C4">
              <w:rPr>
                <w:rFonts w:ascii="Consolas" w:hAnsi="Consolas"/>
                <w:sz w:val="28"/>
              </w:rPr>
              <w:t xml:space="preserve">Bảng đánh giá về môn học của sinh viên </w:t>
            </w:r>
          </w:p>
          <w:p w14:paraId="49EEDD45" w14:textId="4B3F2E3E" w:rsidR="00870A97" w:rsidRPr="00AD50C4" w:rsidRDefault="00870A97" w:rsidP="00870A97">
            <w:pPr>
              <w:pStyle w:val="ListParagraph"/>
              <w:numPr>
                <w:ilvl w:val="0"/>
                <w:numId w:val="25"/>
              </w:numPr>
              <w:rPr>
                <w:rFonts w:ascii="Consolas" w:hAnsi="Consolas"/>
                <w:sz w:val="28"/>
              </w:rPr>
            </w:pPr>
            <w:r w:rsidRPr="00AD50C4">
              <w:rPr>
                <w:rFonts w:ascii="Consolas" w:hAnsi="Consolas"/>
                <w:sz w:val="28"/>
              </w:rPr>
              <w:t>Category: Loại bài</w:t>
            </w:r>
          </w:p>
          <w:p w14:paraId="51DDD112" w14:textId="4B3F2E3E" w:rsidR="00870A97" w:rsidRPr="00AD50C4" w:rsidRDefault="00870A97" w:rsidP="00870A97">
            <w:pPr>
              <w:pStyle w:val="ListParagraph"/>
              <w:numPr>
                <w:ilvl w:val="0"/>
                <w:numId w:val="25"/>
              </w:numPr>
              <w:rPr>
                <w:rFonts w:ascii="Consolas" w:hAnsi="Consolas"/>
                <w:sz w:val="28"/>
              </w:rPr>
            </w:pPr>
            <w:r w:rsidRPr="00AD50C4">
              <w:rPr>
                <w:rFonts w:ascii="Consolas" w:hAnsi="Consolas"/>
                <w:sz w:val="28"/>
              </w:rPr>
              <w:t>Type: Kiểu bài</w:t>
            </w:r>
          </w:p>
          <w:p w14:paraId="4C7C2E78" w14:textId="6F245394" w:rsidR="00870A97" w:rsidRPr="00AD50C4" w:rsidRDefault="00870A97" w:rsidP="00870A97">
            <w:pPr>
              <w:pStyle w:val="ListParagraph"/>
              <w:numPr>
                <w:ilvl w:val="0"/>
                <w:numId w:val="25"/>
              </w:numPr>
              <w:rPr>
                <w:rFonts w:ascii="Consolas" w:hAnsi="Consolas"/>
                <w:sz w:val="28"/>
              </w:rPr>
            </w:pPr>
            <w:r w:rsidRPr="00AD50C4">
              <w:rPr>
                <w:rFonts w:ascii="Consolas" w:hAnsi="Consolas"/>
                <w:sz w:val="28"/>
              </w:rPr>
              <w:t xml:space="preserve">Part: số phần tương ứng mỗi bài </w:t>
            </w:r>
          </w:p>
          <w:p w14:paraId="5FA742E9" w14:textId="46170D0F" w:rsidR="00870A97" w:rsidRPr="00AD50C4" w:rsidRDefault="00870A97" w:rsidP="00870A97">
            <w:pPr>
              <w:pStyle w:val="ListParagraph"/>
              <w:numPr>
                <w:ilvl w:val="0"/>
                <w:numId w:val="25"/>
              </w:numPr>
              <w:rPr>
                <w:rFonts w:ascii="Consolas" w:hAnsi="Consolas"/>
                <w:sz w:val="28"/>
              </w:rPr>
            </w:pPr>
            <w:r w:rsidRPr="00AD50C4">
              <w:rPr>
                <w:rFonts w:ascii="Consolas" w:hAnsi="Consolas"/>
                <w:sz w:val="28"/>
              </w:rPr>
              <w:t xml:space="preserve">Weight: Số% của bài đó chiếm trong tổng số điểm </w:t>
            </w:r>
          </w:p>
          <w:p w14:paraId="7D5CC866" w14:textId="1F417DC8" w:rsidR="00870A97" w:rsidRPr="00AD50C4" w:rsidRDefault="00870A97" w:rsidP="00870A97">
            <w:pPr>
              <w:pStyle w:val="ListParagraph"/>
              <w:numPr>
                <w:ilvl w:val="0"/>
                <w:numId w:val="25"/>
              </w:numPr>
              <w:rPr>
                <w:rFonts w:ascii="Consolas" w:hAnsi="Consolas"/>
                <w:sz w:val="28"/>
              </w:rPr>
            </w:pPr>
            <w:r w:rsidRPr="00AD50C4">
              <w:rPr>
                <w:rFonts w:ascii="Consolas" w:hAnsi="Consolas"/>
                <w:sz w:val="28"/>
              </w:rPr>
              <w:t>Completion Criteria: Điều kiện hoàn thành môn</w:t>
            </w:r>
          </w:p>
          <w:p w14:paraId="2E8317AF" w14:textId="0CCCBAAF" w:rsidR="00870A97" w:rsidRPr="00AD50C4" w:rsidRDefault="00870A97" w:rsidP="00870A97">
            <w:pPr>
              <w:pStyle w:val="ListParagraph"/>
              <w:numPr>
                <w:ilvl w:val="0"/>
                <w:numId w:val="25"/>
              </w:numPr>
              <w:rPr>
                <w:rFonts w:ascii="Consolas" w:hAnsi="Consolas"/>
                <w:sz w:val="28"/>
              </w:rPr>
            </w:pPr>
            <w:r w:rsidRPr="00AD50C4">
              <w:rPr>
                <w:rFonts w:ascii="Consolas" w:hAnsi="Consolas"/>
                <w:sz w:val="28"/>
              </w:rPr>
              <w:t>Duration: Thời lượng hoàn thành bài</w:t>
            </w:r>
          </w:p>
          <w:p w14:paraId="790EEFAE" w14:textId="6AC0496B" w:rsidR="00870A97" w:rsidRPr="00AD50C4" w:rsidRDefault="00870A97" w:rsidP="00870A97">
            <w:pPr>
              <w:pStyle w:val="ListParagraph"/>
              <w:numPr>
                <w:ilvl w:val="0"/>
                <w:numId w:val="25"/>
              </w:numPr>
              <w:rPr>
                <w:rFonts w:ascii="Consolas" w:hAnsi="Consolas"/>
                <w:sz w:val="28"/>
              </w:rPr>
            </w:pPr>
            <w:r w:rsidRPr="00AD50C4">
              <w:rPr>
                <w:rFonts w:ascii="Consolas" w:hAnsi="Consolas"/>
                <w:sz w:val="28"/>
              </w:rPr>
              <w:t>Grading Guide: Cách thức chấm điểm</w:t>
            </w:r>
          </w:p>
          <w:p w14:paraId="6DCD8B73" w14:textId="280B68F8" w:rsidR="00870A97" w:rsidRPr="00AD50C4" w:rsidRDefault="00870A97" w:rsidP="00870A97">
            <w:pPr>
              <w:pStyle w:val="ListParagraph"/>
              <w:numPr>
                <w:ilvl w:val="0"/>
                <w:numId w:val="25"/>
              </w:numPr>
              <w:rPr>
                <w:rFonts w:ascii="Consolas" w:hAnsi="Consolas"/>
                <w:sz w:val="28"/>
              </w:rPr>
            </w:pPr>
            <w:r w:rsidRPr="00AD50C4">
              <w:rPr>
                <w:rFonts w:ascii="Consolas" w:hAnsi="Consolas"/>
                <w:sz w:val="28"/>
              </w:rPr>
              <w:t>Note: Chú thích bài</w:t>
            </w:r>
          </w:p>
          <w:p w14:paraId="58C6AAAA" w14:textId="4C1FBDF4" w:rsidR="00870A97" w:rsidRDefault="00870A97" w:rsidP="00870A97">
            <w:pPr>
              <w:ind w:left="360"/>
            </w:pPr>
          </w:p>
          <w:p w14:paraId="78C708E9" w14:textId="77777777" w:rsidR="00870A97" w:rsidRPr="001B28D2" w:rsidRDefault="00870A97" w:rsidP="00870A97"/>
          <w:p w14:paraId="6A601FCC" w14:textId="394A6B3F" w:rsidR="001B28D2" w:rsidRDefault="00AD50C4" w:rsidP="00391728">
            <w:pPr>
              <w:pStyle w:val="Heading2"/>
              <w:rPr>
                <w:rFonts w:ascii="Consolas" w:hAnsi="Consolas"/>
                <w:sz w:val="32"/>
                <w:szCs w:val="32"/>
              </w:rPr>
            </w:pPr>
            <w:r w:rsidRPr="00AD50C4">
              <w:rPr>
                <w:rFonts w:ascii="Consolas" w:hAnsi="Consolas"/>
                <w:sz w:val="32"/>
                <w:szCs w:val="32"/>
              </w:rPr>
              <w:t>Semester</w:t>
            </w:r>
          </w:p>
          <w:p w14:paraId="77011A4A" w14:textId="77777777" w:rsidR="00AD50C4" w:rsidRPr="00AD50C4" w:rsidRDefault="00AD50C4" w:rsidP="00AD50C4"/>
          <w:p w14:paraId="04B0D025" w14:textId="213D1FF8" w:rsidR="00C3569F" w:rsidRDefault="00AD50C4" w:rsidP="00AD50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0F9B66" wp14:editId="75503D67">
                  <wp:extent cx="6172044" cy="2895600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7081" cy="2912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002B36" w14:textId="3E868059" w:rsidR="00AD50C4" w:rsidRDefault="00AD50C4" w:rsidP="00AD50C4">
            <w:pPr>
              <w:jc w:val="center"/>
            </w:pPr>
          </w:p>
          <w:p w14:paraId="48F6A5FB" w14:textId="77777777" w:rsidR="00AD50C4" w:rsidRPr="00B7244E" w:rsidRDefault="00AD50C4" w:rsidP="00AD50C4">
            <w:pPr>
              <w:jc w:val="center"/>
            </w:pPr>
          </w:p>
          <w:p w14:paraId="6B4D4F08" w14:textId="77777777" w:rsidR="00F52085" w:rsidRDefault="00F52085" w:rsidP="00B7244E"/>
          <w:p w14:paraId="49B88CA2" w14:textId="77777777" w:rsidR="00F52085" w:rsidRDefault="00F52085" w:rsidP="00B7244E"/>
          <w:p w14:paraId="161C7B6F" w14:textId="77777777" w:rsidR="00F52085" w:rsidRDefault="00F52085" w:rsidP="00B7244E"/>
          <w:p w14:paraId="79A546BC" w14:textId="77777777" w:rsidR="00F52085" w:rsidRDefault="00F52085" w:rsidP="00B7244E"/>
          <w:p w14:paraId="1CB7E1FE" w14:textId="5DB8125C" w:rsidR="008D1BFA" w:rsidRPr="00F52085" w:rsidRDefault="00AD50C4" w:rsidP="00B7244E">
            <w:pPr>
              <w:rPr>
                <w:rFonts w:ascii="Consolas" w:hAnsi="Consolas"/>
                <w:sz w:val="28"/>
              </w:rPr>
            </w:pPr>
            <w:r w:rsidRPr="00F52085">
              <w:rPr>
                <w:rFonts w:ascii="Consolas" w:hAnsi="Consolas"/>
                <w:sz w:val="28"/>
              </w:rPr>
              <w:t>Bảng tổng quan về 1 kì học của sinh viên</w:t>
            </w:r>
          </w:p>
          <w:p w14:paraId="16157325" w14:textId="77777777" w:rsidR="00AD50C4" w:rsidRPr="00F52085" w:rsidRDefault="00AD50C4" w:rsidP="00AD50C4">
            <w:pPr>
              <w:pStyle w:val="ListParagraph"/>
              <w:numPr>
                <w:ilvl w:val="0"/>
                <w:numId w:val="27"/>
              </w:numPr>
              <w:rPr>
                <w:rFonts w:ascii="Consolas" w:hAnsi="Consolas"/>
                <w:sz w:val="28"/>
              </w:rPr>
            </w:pPr>
            <w:r w:rsidRPr="00F52085">
              <w:rPr>
                <w:rFonts w:ascii="Consolas" w:hAnsi="Consolas"/>
                <w:sz w:val="28"/>
              </w:rPr>
              <w:t>Subject Code: Mã môn học</w:t>
            </w:r>
          </w:p>
          <w:p w14:paraId="252ECFC1" w14:textId="77777777" w:rsidR="00AD50C4" w:rsidRPr="00F52085" w:rsidRDefault="00AD50C4" w:rsidP="00AD50C4">
            <w:pPr>
              <w:pStyle w:val="ListParagraph"/>
              <w:numPr>
                <w:ilvl w:val="0"/>
                <w:numId w:val="27"/>
              </w:numPr>
              <w:rPr>
                <w:rFonts w:ascii="Consolas" w:hAnsi="Consolas"/>
                <w:sz w:val="28"/>
              </w:rPr>
            </w:pPr>
            <w:r w:rsidRPr="00F52085">
              <w:rPr>
                <w:rFonts w:ascii="Consolas" w:hAnsi="Consolas"/>
                <w:sz w:val="28"/>
              </w:rPr>
              <w:t>Subject Name: Tên môn học</w:t>
            </w:r>
          </w:p>
          <w:p w14:paraId="5265135D" w14:textId="77777777" w:rsidR="00AD50C4" w:rsidRPr="00F52085" w:rsidRDefault="00AD50C4" w:rsidP="00AD50C4">
            <w:pPr>
              <w:pStyle w:val="ListParagraph"/>
              <w:numPr>
                <w:ilvl w:val="0"/>
                <w:numId w:val="27"/>
              </w:numPr>
              <w:rPr>
                <w:rFonts w:ascii="Consolas" w:hAnsi="Consolas"/>
                <w:sz w:val="28"/>
              </w:rPr>
            </w:pPr>
            <w:r w:rsidRPr="00F52085">
              <w:rPr>
                <w:rFonts w:ascii="Consolas" w:hAnsi="Consolas"/>
                <w:sz w:val="28"/>
              </w:rPr>
              <w:t xml:space="preserve">Semester: Kì </w:t>
            </w:r>
            <w:r w:rsidR="00F52085" w:rsidRPr="00F52085">
              <w:rPr>
                <w:rFonts w:ascii="Consolas" w:hAnsi="Consolas"/>
                <w:sz w:val="28"/>
              </w:rPr>
              <w:t>học</w:t>
            </w:r>
          </w:p>
          <w:p w14:paraId="349A2DA3" w14:textId="77777777" w:rsidR="00F52085" w:rsidRPr="00F52085" w:rsidRDefault="00F52085" w:rsidP="00AD50C4">
            <w:pPr>
              <w:pStyle w:val="ListParagraph"/>
              <w:numPr>
                <w:ilvl w:val="0"/>
                <w:numId w:val="27"/>
              </w:numPr>
              <w:rPr>
                <w:rFonts w:ascii="Consolas" w:hAnsi="Consolas"/>
                <w:sz w:val="28"/>
              </w:rPr>
            </w:pPr>
            <w:r w:rsidRPr="00F52085">
              <w:rPr>
                <w:rFonts w:ascii="Consolas" w:hAnsi="Consolas"/>
                <w:sz w:val="28"/>
              </w:rPr>
              <w:t xml:space="preserve">Start Date: Thời điểm bắt đầu môn học </w:t>
            </w:r>
          </w:p>
          <w:p w14:paraId="4329F972" w14:textId="77777777" w:rsidR="00F52085" w:rsidRPr="00F52085" w:rsidRDefault="00F52085" w:rsidP="00AD50C4">
            <w:pPr>
              <w:pStyle w:val="ListParagraph"/>
              <w:numPr>
                <w:ilvl w:val="0"/>
                <w:numId w:val="27"/>
              </w:numPr>
              <w:rPr>
                <w:rFonts w:ascii="Consolas" w:hAnsi="Consolas"/>
                <w:sz w:val="28"/>
              </w:rPr>
            </w:pPr>
            <w:r w:rsidRPr="00F52085">
              <w:rPr>
                <w:rFonts w:ascii="Consolas" w:hAnsi="Consolas"/>
                <w:sz w:val="28"/>
              </w:rPr>
              <w:t>End Date: Thời điểm kết thúc môn học</w:t>
            </w:r>
          </w:p>
          <w:p w14:paraId="3E8EEE69" w14:textId="77777777" w:rsidR="00F52085" w:rsidRPr="00F52085" w:rsidRDefault="00F52085" w:rsidP="00AD50C4">
            <w:pPr>
              <w:pStyle w:val="ListParagraph"/>
              <w:numPr>
                <w:ilvl w:val="0"/>
                <w:numId w:val="27"/>
              </w:numPr>
              <w:rPr>
                <w:rFonts w:ascii="Consolas" w:hAnsi="Consolas"/>
                <w:sz w:val="28"/>
              </w:rPr>
            </w:pPr>
            <w:r w:rsidRPr="00F52085">
              <w:rPr>
                <w:rFonts w:ascii="Consolas" w:hAnsi="Consolas"/>
                <w:sz w:val="28"/>
              </w:rPr>
              <w:t>Average Mark: Điểm trung bình môn</w:t>
            </w:r>
          </w:p>
          <w:p w14:paraId="0E2DD8A9" w14:textId="4011657C" w:rsidR="00F52085" w:rsidRPr="00C3569F" w:rsidRDefault="00F52085" w:rsidP="00AD50C4">
            <w:pPr>
              <w:pStyle w:val="ListParagraph"/>
              <w:numPr>
                <w:ilvl w:val="0"/>
                <w:numId w:val="27"/>
              </w:numPr>
            </w:pPr>
            <w:r w:rsidRPr="00F52085">
              <w:rPr>
                <w:rFonts w:ascii="Consolas" w:hAnsi="Consolas"/>
                <w:sz w:val="28"/>
              </w:rPr>
              <w:t xml:space="preserve">Status: Trạng thái môn học </w:t>
            </w:r>
          </w:p>
        </w:tc>
      </w:tr>
      <w:tr w:rsidR="00C3569F" w14:paraId="5A882785" w14:textId="77777777" w:rsidTr="00F52085">
        <w:trPr>
          <w:trHeight w:val="68"/>
        </w:trPr>
        <w:tc>
          <w:tcPr>
            <w:tcW w:w="10841" w:type="dxa"/>
            <w:gridSpan w:val="2"/>
          </w:tcPr>
          <w:p w14:paraId="41A6482C" w14:textId="2D2F8168" w:rsidR="00C3569F" w:rsidRPr="009A2CEE" w:rsidRDefault="00C3569F" w:rsidP="00B7244E"/>
        </w:tc>
        <w:tc>
          <w:tcPr>
            <w:tcW w:w="20" w:type="dxa"/>
          </w:tcPr>
          <w:p w14:paraId="232B988D" w14:textId="77777777" w:rsidR="00C3569F" w:rsidRDefault="00C3569F" w:rsidP="00B7244E"/>
        </w:tc>
      </w:tr>
      <w:tr w:rsidR="00C3569F" w14:paraId="5D027BAF" w14:textId="77777777" w:rsidTr="00F4715A">
        <w:trPr>
          <w:trHeight w:val="514"/>
        </w:trPr>
        <w:tc>
          <w:tcPr>
            <w:tcW w:w="10841" w:type="dxa"/>
            <w:gridSpan w:val="2"/>
          </w:tcPr>
          <w:p w14:paraId="34611267" w14:textId="5100544D" w:rsidR="00C3569F" w:rsidRPr="00C3569F" w:rsidRDefault="00C3569F" w:rsidP="00B7244E">
            <w:pPr>
              <w:pStyle w:val="Footer1"/>
            </w:pPr>
          </w:p>
        </w:tc>
        <w:tc>
          <w:tcPr>
            <w:tcW w:w="20" w:type="dxa"/>
          </w:tcPr>
          <w:p w14:paraId="0B0BC147" w14:textId="77777777" w:rsidR="00C3569F" w:rsidRDefault="00C3569F" w:rsidP="00B7244E"/>
        </w:tc>
      </w:tr>
      <w:tr w:rsidR="00C3569F" w14:paraId="7394E173" w14:textId="77777777" w:rsidTr="00F4715A">
        <w:trPr>
          <w:trHeight w:val="3627"/>
        </w:trPr>
        <w:tc>
          <w:tcPr>
            <w:tcW w:w="10841" w:type="dxa"/>
            <w:gridSpan w:val="2"/>
          </w:tcPr>
          <w:p w14:paraId="68726AA5" w14:textId="22368ACA" w:rsidR="00F52085" w:rsidRPr="00B540F0" w:rsidRDefault="00F52085" w:rsidP="00B540F0">
            <w:pPr>
              <w:pStyle w:val="Heading2"/>
              <w:rPr>
                <w:rFonts w:ascii="Consolas" w:hAnsi="Consolas"/>
                <w:sz w:val="32"/>
                <w:szCs w:val="32"/>
              </w:rPr>
            </w:pPr>
            <w:r w:rsidRPr="00B540F0">
              <w:rPr>
                <w:rFonts w:ascii="Consolas" w:hAnsi="Consolas"/>
                <w:sz w:val="32"/>
                <w:szCs w:val="32"/>
              </w:rPr>
              <w:t>Subject</w:t>
            </w:r>
          </w:p>
          <w:p w14:paraId="20B6B1E9" w14:textId="77777777" w:rsidR="00F52085" w:rsidRPr="00F52085" w:rsidRDefault="00F52085" w:rsidP="00F52085"/>
          <w:p w14:paraId="5176249F" w14:textId="5CED99EA" w:rsidR="00C3569F" w:rsidRPr="00C3569F" w:rsidRDefault="00F52085" w:rsidP="00B540F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0C690B" wp14:editId="07666A10">
                  <wp:extent cx="4465773" cy="29565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941" cy="2981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" w:type="dxa"/>
          </w:tcPr>
          <w:p w14:paraId="3C67C247" w14:textId="77777777" w:rsidR="00C3569F" w:rsidRDefault="00C3569F" w:rsidP="00B7244E"/>
        </w:tc>
      </w:tr>
    </w:tbl>
    <w:p w14:paraId="3199F9CE" w14:textId="77777777" w:rsidR="000749AA" w:rsidRPr="00B540F0" w:rsidRDefault="000749AA" w:rsidP="00B7244E"/>
    <w:p w14:paraId="312555C4" w14:textId="77777777" w:rsidR="00B540F0" w:rsidRDefault="00B540F0" w:rsidP="00B7244E">
      <w:pPr>
        <w:rPr>
          <w:rFonts w:ascii="Consolas" w:hAnsi="Consolas"/>
          <w:sz w:val="28"/>
        </w:rPr>
      </w:pPr>
    </w:p>
    <w:p w14:paraId="69EB720B" w14:textId="588994FB" w:rsidR="00F52085" w:rsidRPr="00B540F0" w:rsidRDefault="00F52085" w:rsidP="00B7244E">
      <w:pPr>
        <w:rPr>
          <w:rFonts w:ascii="Consolas" w:hAnsi="Consolas"/>
          <w:sz w:val="28"/>
        </w:rPr>
      </w:pPr>
      <w:r w:rsidRPr="00B540F0">
        <w:rPr>
          <w:rFonts w:ascii="Consolas" w:hAnsi="Consolas"/>
          <w:sz w:val="28"/>
        </w:rPr>
        <w:t xml:space="preserve">Bảng điểm môn học của 1 sinh viên </w:t>
      </w:r>
    </w:p>
    <w:p w14:paraId="3FEF358D" w14:textId="2B348FC1" w:rsidR="00B540F0" w:rsidRPr="00B540F0" w:rsidRDefault="00B540F0" w:rsidP="00B540F0">
      <w:pPr>
        <w:pStyle w:val="ListParagraph"/>
        <w:numPr>
          <w:ilvl w:val="0"/>
          <w:numId w:val="30"/>
        </w:numPr>
        <w:rPr>
          <w:rFonts w:ascii="Consolas" w:hAnsi="Consolas"/>
          <w:sz w:val="28"/>
        </w:rPr>
      </w:pPr>
      <w:r w:rsidRPr="00B540F0">
        <w:rPr>
          <w:rFonts w:ascii="Consolas" w:hAnsi="Consolas"/>
          <w:sz w:val="28"/>
        </w:rPr>
        <w:t xml:space="preserve">Grade Category: Phân loại điểm </w:t>
      </w:r>
    </w:p>
    <w:p w14:paraId="1A7BB176" w14:textId="2C9D59BC" w:rsidR="00B540F0" w:rsidRPr="00B540F0" w:rsidRDefault="00B540F0" w:rsidP="00B540F0">
      <w:pPr>
        <w:pStyle w:val="ListParagraph"/>
        <w:numPr>
          <w:ilvl w:val="0"/>
          <w:numId w:val="30"/>
        </w:numPr>
        <w:rPr>
          <w:rFonts w:ascii="Consolas" w:hAnsi="Consolas"/>
          <w:sz w:val="28"/>
        </w:rPr>
      </w:pPr>
      <w:r w:rsidRPr="00B540F0">
        <w:rPr>
          <w:rFonts w:ascii="Consolas" w:hAnsi="Consolas"/>
          <w:sz w:val="28"/>
        </w:rPr>
        <w:t xml:space="preserve">Weight: Số % chiếm trong tổng số điểm </w:t>
      </w:r>
    </w:p>
    <w:p w14:paraId="2B884AA7" w14:textId="5C99CA87" w:rsidR="00B540F0" w:rsidRPr="00B540F0" w:rsidRDefault="00B540F0" w:rsidP="00B540F0">
      <w:pPr>
        <w:pStyle w:val="ListParagraph"/>
        <w:numPr>
          <w:ilvl w:val="0"/>
          <w:numId w:val="30"/>
        </w:numPr>
        <w:rPr>
          <w:rFonts w:ascii="Consolas" w:hAnsi="Consolas"/>
          <w:sz w:val="28"/>
        </w:rPr>
      </w:pPr>
      <w:r w:rsidRPr="00B540F0">
        <w:rPr>
          <w:rFonts w:ascii="Consolas" w:hAnsi="Consolas"/>
          <w:sz w:val="28"/>
        </w:rPr>
        <w:t>Value: Số điểm đạt được</w:t>
      </w:r>
    </w:p>
    <w:p w14:paraId="12FB7BFB" w14:textId="758FE03C" w:rsidR="00B540F0" w:rsidRPr="00B540F0" w:rsidRDefault="00B540F0" w:rsidP="00B540F0">
      <w:pPr>
        <w:pStyle w:val="ListParagraph"/>
        <w:numPr>
          <w:ilvl w:val="0"/>
          <w:numId w:val="30"/>
        </w:numPr>
        <w:rPr>
          <w:rFonts w:ascii="Consolas" w:hAnsi="Consolas"/>
          <w:sz w:val="28"/>
        </w:rPr>
      </w:pPr>
      <w:r w:rsidRPr="00B540F0">
        <w:rPr>
          <w:rFonts w:ascii="Consolas" w:hAnsi="Consolas"/>
          <w:sz w:val="28"/>
        </w:rPr>
        <w:t xml:space="preserve">Comment: Ghi chú thêm </w:t>
      </w:r>
    </w:p>
    <w:p w14:paraId="2536FB8A" w14:textId="77777777" w:rsidR="00F52085" w:rsidRDefault="00F52085" w:rsidP="00B7244E">
      <w:pPr>
        <w:rPr>
          <w:rFonts w:ascii="Consolas" w:hAnsi="Consolas"/>
        </w:rPr>
      </w:pPr>
    </w:p>
    <w:p w14:paraId="7B112594" w14:textId="088303D7" w:rsidR="00F52085" w:rsidRPr="00F52085" w:rsidRDefault="00F52085" w:rsidP="00F52085">
      <w:pPr>
        <w:rPr>
          <w:rFonts w:ascii="Consolas" w:hAnsi="Consolas"/>
        </w:rPr>
        <w:sectPr w:rsidR="00F52085" w:rsidRPr="00F52085" w:rsidSect="002A5BA5">
          <w:pgSz w:w="12240" w:h="15840" w:code="1"/>
          <w:pgMar w:top="720" w:right="720" w:bottom="720" w:left="720" w:header="289" w:footer="0" w:gutter="0"/>
          <w:cols w:space="708"/>
          <w:docGrid w:linePitch="36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464"/>
        <w:gridCol w:w="6307"/>
      </w:tblGrid>
      <w:tr w:rsidR="00C3569F" w14:paraId="069D31D3" w14:textId="77777777" w:rsidTr="001F3540">
        <w:trPr>
          <w:trHeight w:val="17"/>
        </w:trPr>
        <w:tc>
          <w:tcPr>
            <w:tcW w:w="4464" w:type="dxa"/>
            <w:tcBorders>
              <w:top w:val="single" w:sz="48" w:space="0" w:color="D83D27" w:themeColor="accent2"/>
            </w:tcBorders>
          </w:tcPr>
          <w:p w14:paraId="5BDBA57C" w14:textId="77777777" w:rsidR="00C3569F" w:rsidRPr="009D2C09" w:rsidRDefault="00C3569F" w:rsidP="002A5BA5"/>
        </w:tc>
        <w:tc>
          <w:tcPr>
            <w:tcW w:w="6307" w:type="dxa"/>
          </w:tcPr>
          <w:p w14:paraId="146876AB" w14:textId="77777777" w:rsidR="00C3569F" w:rsidRPr="009D2C09" w:rsidRDefault="00C3569F" w:rsidP="00B7244E"/>
        </w:tc>
      </w:tr>
      <w:tr w:rsidR="00C3569F" w14:paraId="54C27D6A" w14:textId="77777777" w:rsidTr="001F3540">
        <w:trPr>
          <w:trHeight w:val="8973"/>
        </w:trPr>
        <w:tc>
          <w:tcPr>
            <w:tcW w:w="10771" w:type="dxa"/>
            <w:gridSpan w:val="2"/>
          </w:tcPr>
          <w:p w14:paraId="578D2BDD" w14:textId="1417EB3C" w:rsidR="001B28D2" w:rsidRDefault="00C72DCB" w:rsidP="00C72DCB">
            <w:pPr>
              <w:pStyle w:val="Heading1"/>
              <w:numPr>
                <w:ilvl w:val="0"/>
                <w:numId w:val="21"/>
              </w:numPr>
              <w:rPr>
                <w:rFonts w:ascii="Consolas" w:hAnsi="Consolas"/>
                <w:sz w:val="40"/>
                <w:szCs w:val="40"/>
              </w:rPr>
            </w:pPr>
            <w:r w:rsidRPr="00C72DCB">
              <w:rPr>
                <w:rFonts w:ascii="Consolas" w:hAnsi="Consolas"/>
                <w:sz w:val="40"/>
                <w:szCs w:val="40"/>
              </w:rPr>
              <w:t>Enity Relationship Diagram(ERD)</w:t>
            </w:r>
          </w:p>
          <w:p w14:paraId="74A81F68" w14:textId="70C9C4FA" w:rsidR="003A7658" w:rsidRDefault="003A7658" w:rsidP="003A7658"/>
          <w:p w14:paraId="07968FC1" w14:textId="77777777" w:rsidR="003A7658" w:rsidRPr="003A7658" w:rsidRDefault="003A7658" w:rsidP="003A7658"/>
          <w:p w14:paraId="5DD8B0AC" w14:textId="77777777" w:rsidR="00C3569F" w:rsidRPr="00620D24" w:rsidRDefault="00C3569F" w:rsidP="00B7244E"/>
          <w:p w14:paraId="5580045E" w14:textId="42005F0D" w:rsidR="00C3569F" w:rsidRPr="00C3569F" w:rsidRDefault="00C72DCB" w:rsidP="00C72DCB">
            <w:r>
              <w:rPr>
                <w:noProof/>
              </w:rPr>
              <w:drawing>
                <wp:inline distT="0" distB="0" distL="0" distR="0" wp14:anchorId="75DC1DD0" wp14:editId="495FAE59">
                  <wp:extent cx="6809509" cy="5104861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8828" cy="5119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3470A7" w14:textId="77777777" w:rsidR="00C3569F" w:rsidRPr="00620D24" w:rsidRDefault="00C3569F" w:rsidP="00B7244E"/>
          <w:p w14:paraId="0FEA08E0" w14:textId="5BB85E52" w:rsidR="00C3569F" w:rsidRDefault="00C3569F" w:rsidP="00C72DCB"/>
          <w:p w14:paraId="4B0748BB" w14:textId="367FA205" w:rsidR="003A7658" w:rsidRDefault="00AF67D5" w:rsidP="00C72DCB">
            <w:r>
              <w:object w:dxaOrig="15384" w:dyaOrig="9648" w14:anchorId="0354507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33" type="#_x0000_t75" style="width:547.2pt;height:337.8pt" o:ole="">
                  <v:imagedata r:id="rId20" o:title=""/>
                </v:shape>
                <o:OLEObject Type="Embed" ProgID="PBrush" ShapeID="_x0000_i1133" DrawAspect="Content" ObjectID="_1719572462" r:id="rId21"/>
              </w:object>
            </w:r>
          </w:p>
          <w:p w14:paraId="79AAC847" w14:textId="77777777" w:rsidR="00C72DCB" w:rsidRDefault="00C72DCB" w:rsidP="00C72DCB"/>
          <w:p w14:paraId="4B527505" w14:textId="3B1CF72C" w:rsidR="00C72DCB" w:rsidRPr="00BC4123" w:rsidRDefault="00AF67D5" w:rsidP="00C72DCB">
            <w:p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Phân tích ERD</w:t>
            </w:r>
          </w:p>
          <w:p w14:paraId="6143318B" w14:textId="290A2AAC" w:rsidR="00AF67D5" w:rsidRPr="00BC4123" w:rsidRDefault="00AF67D5" w:rsidP="00AF67D5">
            <w:pPr>
              <w:pStyle w:val="ListParagraph"/>
              <w:numPr>
                <w:ilvl w:val="0"/>
                <w:numId w:val="31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 xml:space="preserve">(table)Students </w:t>
            </w:r>
          </w:p>
          <w:p w14:paraId="721F582D" w14:textId="6873A901" w:rsidR="00AF67D5" w:rsidRPr="00BC4123" w:rsidRDefault="00AF67D5" w:rsidP="00AF67D5">
            <w:pPr>
              <w:pStyle w:val="ListParagraph"/>
              <w:numPr>
                <w:ilvl w:val="0"/>
                <w:numId w:val="32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 xml:space="preserve">Sid: Mã số sinh viên </w:t>
            </w:r>
            <w:r w:rsidR="00341920" w:rsidRPr="00BC4123">
              <w:rPr>
                <w:rFonts w:ascii="Consolas" w:hAnsi="Consolas"/>
                <w:sz w:val="28"/>
              </w:rPr>
              <w:t>(PK)</w:t>
            </w:r>
          </w:p>
          <w:p w14:paraId="2D258135" w14:textId="7B5F6FA2" w:rsidR="00AF67D5" w:rsidRPr="00BC4123" w:rsidRDefault="00AF67D5" w:rsidP="00AF67D5">
            <w:pPr>
              <w:pStyle w:val="ListParagraph"/>
              <w:numPr>
                <w:ilvl w:val="0"/>
                <w:numId w:val="32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 xml:space="preserve">FirstName, LastName: Họ và tên sinh viên </w:t>
            </w:r>
          </w:p>
          <w:p w14:paraId="174AA273" w14:textId="1FDD31A9" w:rsidR="00AF67D5" w:rsidRPr="00BC4123" w:rsidRDefault="00AF67D5" w:rsidP="00AF67D5">
            <w:pPr>
              <w:pStyle w:val="ListParagraph"/>
              <w:numPr>
                <w:ilvl w:val="0"/>
                <w:numId w:val="32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Email: email của sinh viên</w:t>
            </w:r>
          </w:p>
          <w:p w14:paraId="03C6EAF4" w14:textId="1F2D5A93" w:rsidR="00AF67D5" w:rsidRPr="00BC4123" w:rsidRDefault="00AF67D5" w:rsidP="00AF67D5">
            <w:pPr>
              <w:pStyle w:val="ListParagraph"/>
              <w:numPr>
                <w:ilvl w:val="0"/>
                <w:numId w:val="32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Date of birth: ngày tháng năm sinh của sinh viên</w:t>
            </w:r>
          </w:p>
          <w:p w14:paraId="4EF011BD" w14:textId="77777777" w:rsidR="001F3B52" w:rsidRDefault="00AF67D5" w:rsidP="00AF67D5">
            <w:pPr>
              <w:pStyle w:val="ListParagraph"/>
              <w:numPr>
                <w:ilvl w:val="0"/>
                <w:numId w:val="32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Gender: giới tính</w:t>
            </w:r>
          </w:p>
          <w:p w14:paraId="3AAD8828" w14:textId="77777777" w:rsidR="001F3B52" w:rsidRDefault="001F3B52" w:rsidP="001F3B52">
            <w:pPr>
              <w:pStyle w:val="ListParagraph"/>
              <w:ind w:left="1440"/>
              <w:rPr>
                <w:rFonts w:ascii="Consolas" w:hAnsi="Consolas"/>
                <w:sz w:val="28"/>
              </w:rPr>
            </w:pPr>
          </w:p>
          <w:p w14:paraId="65CDA11F" w14:textId="77777777" w:rsidR="001F3B52" w:rsidRDefault="001F3B52" w:rsidP="001F3B52">
            <w:pPr>
              <w:pStyle w:val="ListParagraph"/>
              <w:ind w:left="1440"/>
              <w:rPr>
                <w:rFonts w:ascii="Consolas" w:hAnsi="Consolas"/>
                <w:sz w:val="28"/>
              </w:rPr>
            </w:pPr>
          </w:p>
          <w:p w14:paraId="29F8751F" w14:textId="2EA7BFC7" w:rsidR="00AF67D5" w:rsidRDefault="001F3B52" w:rsidP="001F3B52">
            <w:pPr>
              <w:pStyle w:val="ListParagraph"/>
              <w:ind w:left="1440"/>
              <w:jc w:val="both"/>
              <w:rPr>
                <w:rFonts w:ascii="Consolas" w:hAnsi="Consolas"/>
                <w:sz w:val="28"/>
              </w:rPr>
            </w:pPr>
            <w:r>
              <w:object w:dxaOrig="2328" w:dyaOrig="1572" w14:anchorId="78D46697">
                <v:shape id="_x0000_i1134" type="#_x0000_t75" style="width:116.4pt;height:78.6pt" o:ole="">
                  <v:imagedata r:id="rId22" o:title=""/>
                </v:shape>
                <o:OLEObject Type="Embed" ProgID="PBrush" ShapeID="_x0000_i1134" DrawAspect="Content" ObjectID="_1719572463" r:id="rId23"/>
              </w:object>
            </w:r>
            <w:r w:rsidR="00AF67D5" w:rsidRPr="00BC4123">
              <w:rPr>
                <w:rFonts w:ascii="Consolas" w:hAnsi="Consolas"/>
                <w:sz w:val="28"/>
              </w:rPr>
              <w:br/>
            </w:r>
          </w:p>
          <w:p w14:paraId="7474F2F5" w14:textId="77777777" w:rsidR="001F3B52" w:rsidRPr="00BC4123" w:rsidRDefault="001F3B52" w:rsidP="001F3B52">
            <w:pPr>
              <w:pStyle w:val="ListParagraph"/>
              <w:ind w:left="1440"/>
              <w:jc w:val="both"/>
              <w:rPr>
                <w:rFonts w:ascii="Consolas" w:hAnsi="Consolas"/>
                <w:sz w:val="28"/>
              </w:rPr>
            </w:pPr>
          </w:p>
          <w:p w14:paraId="5E4721D5" w14:textId="5E03DDF9" w:rsidR="00AF67D5" w:rsidRPr="00BC4123" w:rsidRDefault="00AF67D5" w:rsidP="00AF67D5">
            <w:pPr>
              <w:pStyle w:val="ListParagraph"/>
              <w:numPr>
                <w:ilvl w:val="0"/>
                <w:numId w:val="31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(table) Lecture</w:t>
            </w:r>
          </w:p>
          <w:p w14:paraId="5567825B" w14:textId="441068E7" w:rsidR="00AF67D5" w:rsidRPr="00BC4123" w:rsidRDefault="00AF67D5" w:rsidP="00AF67D5">
            <w:pPr>
              <w:pStyle w:val="ListParagraph"/>
              <w:numPr>
                <w:ilvl w:val="0"/>
                <w:numId w:val="33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Lid: số thứ tự giáo viên</w:t>
            </w:r>
          </w:p>
          <w:p w14:paraId="5E0F265B" w14:textId="1FE51BF2" w:rsidR="001F3B52" w:rsidRDefault="00AF67D5" w:rsidP="001F3B52">
            <w:pPr>
              <w:pStyle w:val="ListParagraph"/>
              <w:numPr>
                <w:ilvl w:val="0"/>
                <w:numId w:val="33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 xml:space="preserve">Lname: tên giáo viên </w:t>
            </w:r>
            <w:r w:rsidR="00341920" w:rsidRPr="00BC4123">
              <w:rPr>
                <w:rFonts w:ascii="Consolas" w:hAnsi="Consolas"/>
                <w:sz w:val="28"/>
              </w:rPr>
              <w:t>(PK)</w:t>
            </w:r>
          </w:p>
          <w:p w14:paraId="336DE4E3" w14:textId="66F0F7AE" w:rsidR="001F3B52" w:rsidRDefault="001F3B52" w:rsidP="001F3B52">
            <w:pPr>
              <w:pStyle w:val="ListParagraph"/>
              <w:ind w:left="1440"/>
              <w:rPr>
                <w:rFonts w:ascii="Consolas" w:hAnsi="Consolas"/>
                <w:sz w:val="28"/>
              </w:rPr>
            </w:pPr>
          </w:p>
          <w:p w14:paraId="455AB576" w14:textId="40A29717" w:rsidR="001F3B52" w:rsidRPr="001F3B52" w:rsidRDefault="001F3B52" w:rsidP="001F3B52">
            <w:pPr>
              <w:pStyle w:val="ListParagraph"/>
              <w:ind w:left="1440"/>
              <w:rPr>
                <w:rFonts w:ascii="Consolas" w:hAnsi="Consolas"/>
                <w:sz w:val="28"/>
              </w:rPr>
            </w:pPr>
            <w:r>
              <w:object w:dxaOrig="2316" w:dyaOrig="972" w14:anchorId="51A84D19">
                <v:shape id="_x0000_i1135" type="#_x0000_t75" style="width:115.8pt;height:48.6pt" o:ole="">
                  <v:imagedata r:id="rId24" o:title=""/>
                </v:shape>
                <o:OLEObject Type="Embed" ProgID="PBrush" ShapeID="_x0000_i1135" DrawAspect="Content" ObjectID="_1719572464" r:id="rId25"/>
              </w:object>
            </w:r>
          </w:p>
          <w:p w14:paraId="47AFB37A" w14:textId="5D44E41C" w:rsidR="00AF67D5" w:rsidRDefault="00AF67D5" w:rsidP="00AF67D5">
            <w:pPr>
              <w:rPr>
                <w:rFonts w:ascii="Consolas" w:hAnsi="Consolas"/>
                <w:sz w:val="28"/>
              </w:rPr>
            </w:pPr>
          </w:p>
          <w:p w14:paraId="36EFF571" w14:textId="77777777" w:rsidR="001F3B52" w:rsidRPr="00BC4123" w:rsidRDefault="001F3B52" w:rsidP="00AF67D5">
            <w:pPr>
              <w:rPr>
                <w:rFonts w:ascii="Consolas" w:hAnsi="Consolas"/>
                <w:sz w:val="28"/>
              </w:rPr>
            </w:pPr>
          </w:p>
          <w:p w14:paraId="26AE6ECA" w14:textId="12D9DA1E" w:rsidR="00AF67D5" w:rsidRPr="00BC4123" w:rsidRDefault="00AF67D5" w:rsidP="00AF67D5">
            <w:pPr>
              <w:pStyle w:val="ListParagraph"/>
              <w:numPr>
                <w:ilvl w:val="0"/>
                <w:numId w:val="31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(table) Group_Student</w:t>
            </w:r>
          </w:p>
          <w:p w14:paraId="4A91741C" w14:textId="5D4FC7FD" w:rsidR="00AF67D5" w:rsidRPr="00BC4123" w:rsidRDefault="00AF67D5" w:rsidP="00AF67D5">
            <w:pPr>
              <w:pStyle w:val="ListParagraph"/>
              <w:numPr>
                <w:ilvl w:val="0"/>
                <w:numId w:val="34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 xml:space="preserve">id: </w:t>
            </w:r>
            <w:r w:rsidR="009B2CF2" w:rsidRPr="00BC4123">
              <w:rPr>
                <w:rFonts w:ascii="Consolas" w:hAnsi="Consolas"/>
                <w:sz w:val="28"/>
              </w:rPr>
              <w:t>Số thứ tự sinh viên</w:t>
            </w:r>
            <w:r w:rsidR="00341920" w:rsidRPr="00BC4123">
              <w:rPr>
                <w:rFonts w:ascii="Consolas" w:hAnsi="Consolas"/>
                <w:sz w:val="28"/>
              </w:rPr>
              <w:t xml:space="preserve"> (PK)</w:t>
            </w:r>
          </w:p>
          <w:p w14:paraId="0D90933D" w14:textId="28F834B1" w:rsidR="009B2CF2" w:rsidRPr="00BC4123" w:rsidRDefault="009B2CF2" w:rsidP="00AF67D5">
            <w:pPr>
              <w:pStyle w:val="ListParagraph"/>
              <w:numPr>
                <w:ilvl w:val="0"/>
                <w:numId w:val="34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Gname: Tên lớp của sinh viên</w:t>
            </w:r>
          </w:p>
          <w:p w14:paraId="550A30F5" w14:textId="5EFB0FF1" w:rsidR="009B2CF2" w:rsidRPr="00BC4123" w:rsidRDefault="009B2CF2" w:rsidP="00AF67D5">
            <w:pPr>
              <w:pStyle w:val="ListParagraph"/>
              <w:numPr>
                <w:ilvl w:val="0"/>
                <w:numId w:val="34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 xml:space="preserve">MajorCode: mã ngành học </w:t>
            </w:r>
          </w:p>
          <w:p w14:paraId="609F8B35" w14:textId="5A7B5A36" w:rsidR="009B2CF2" w:rsidRPr="00BC4123" w:rsidRDefault="009B2CF2" w:rsidP="00AF67D5">
            <w:pPr>
              <w:pStyle w:val="ListParagraph"/>
              <w:numPr>
                <w:ilvl w:val="0"/>
                <w:numId w:val="34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Sid: tương ứng Sid (Students)</w:t>
            </w:r>
            <w:r w:rsidR="00341920" w:rsidRPr="00BC4123">
              <w:rPr>
                <w:rFonts w:ascii="Consolas" w:hAnsi="Consolas"/>
                <w:sz w:val="28"/>
              </w:rPr>
              <w:t xml:space="preserve"> (FK)</w:t>
            </w:r>
          </w:p>
          <w:p w14:paraId="15291F64" w14:textId="72F7A3AC" w:rsidR="009B2CF2" w:rsidRDefault="009B2CF2" w:rsidP="00AF67D5">
            <w:pPr>
              <w:pStyle w:val="ListParagraph"/>
              <w:numPr>
                <w:ilvl w:val="0"/>
                <w:numId w:val="34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Lname: tương ứng Lname (Lecture)</w:t>
            </w:r>
            <w:r w:rsidR="00341920" w:rsidRPr="00BC4123">
              <w:rPr>
                <w:rFonts w:ascii="Consolas" w:hAnsi="Consolas"/>
                <w:sz w:val="28"/>
              </w:rPr>
              <w:t xml:space="preserve"> (FK)</w:t>
            </w:r>
          </w:p>
          <w:p w14:paraId="214EE124" w14:textId="6A1FEC08" w:rsidR="001F3B52" w:rsidRDefault="001F3B52" w:rsidP="001F3B52">
            <w:pPr>
              <w:pStyle w:val="ListParagraph"/>
              <w:ind w:left="1440"/>
              <w:rPr>
                <w:rFonts w:ascii="Consolas" w:hAnsi="Consolas"/>
                <w:sz w:val="28"/>
              </w:rPr>
            </w:pPr>
          </w:p>
          <w:p w14:paraId="65AED375" w14:textId="12FC5F4A" w:rsidR="001F3B52" w:rsidRDefault="001F3B52" w:rsidP="001F3B52">
            <w:pPr>
              <w:pStyle w:val="ListParagraph"/>
              <w:ind w:left="1440"/>
              <w:jc w:val="both"/>
            </w:pPr>
            <w:r>
              <w:object w:dxaOrig="2304" w:dyaOrig="1380" w14:anchorId="591030D4">
                <v:shape id="_x0000_i1136" type="#_x0000_t75" style="width:115.2pt;height:69pt" o:ole="">
                  <v:imagedata r:id="rId26" o:title=""/>
                </v:shape>
                <o:OLEObject Type="Embed" ProgID="PBrush" ShapeID="_x0000_i1136" DrawAspect="Content" ObjectID="_1719572465" r:id="rId27"/>
              </w:object>
            </w:r>
          </w:p>
          <w:p w14:paraId="76E05B4B" w14:textId="77777777" w:rsidR="001F3B52" w:rsidRPr="00BC4123" w:rsidRDefault="001F3B52" w:rsidP="001F3B52">
            <w:pPr>
              <w:pStyle w:val="ListParagraph"/>
              <w:ind w:left="1440"/>
              <w:jc w:val="both"/>
              <w:rPr>
                <w:rFonts w:ascii="Consolas" w:hAnsi="Consolas"/>
                <w:sz w:val="28"/>
              </w:rPr>
            </w:pPr>
          </w:p>
          <w:p w14:paraId="39F7C38D" w14:textId="4F6AF17F" w:rsidR="009B2CF2" w:rsidRPr="00BC4123" w:rsidRDefault="009B2CF2" w:rsidP="009B2CF2">
            <w:pPr>
              <w:rPr>
                <w:rFonts w:ascii="Consolas" w:hAnsi="Consolas"/>
                <w:sz w:val="28"/>
              </w:rPr>
            </w:pPr>
          </w:p>
          <w:p w14:paraId="54BF665C" w14:textId="04140B4D" w:rsidR="009B2CF2" w:rsidRPr="00BC4123" w:rsidRDefault="009B2CF2" w:rsidP="009B2CF2">
            <w:pPr>
              <w:pStyle w:val="ListParagraph"/>
              <w:numPr>
                <w:ilvl w:val="0"/>
                <w:numId w:val="31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(table) Subject</w:t>
            </w:r>
          </w:p>
          <w:p w14:paraId="10022E11" w14:textId="1EAFAC29" w:rsidR="009B2CF2" w:rsidRPr="00BC4123" w:rsidRDefault="009B2CF2" w:rsidP="009B2CF2">
            <w:pPr>
              <w:pStyle w:val="ListParagraph"/>
              <w:numPr>
                <w:ilvl w:val="0"/>
                <w:numId w:val="35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Sid: tương ứng Sid (Students)</w:t>
            </w:r>
            <w:r w:rsidR="00341920" w:rsidRPr="00BC4123">
              <w:rPr>
                <w:rFonts w:ascii="Consolas" w:hAnsi="Consolas"/>
                <w:sz w:val="28"/>
              </w:rPr>
              <w:t xml:space="preserve"> (FK)</w:t>
            </w:r>
          </w:p>
          <w:p w14:paraId="1678C0D1" w14:textId="4A71FF2A" w:rsidR="009B2CF2" w:rsidRPr="00BC4123" w:rsidRDefault="009B2CF2" w:rsidP="009B2CF2">
            <w:pPr>
              <w:pStyle w:val="ListParagraph"/>
              <w:numPr>
                <w:ilvl w:val="0"/>
                <w:numId w:val="35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SubjectCode: Mã môn học</w:t>
            </w:r>
          </w:p>
          <w:p w14:paraId="2906F365" w14:textId="59862A38" w:rsidR="009B2CF2" w:rsidRDefault="009B2CF2" w:rsidP="009B2CF2">
            <w:pPr>
              <w:pStyle w:val="ListParagraph"/>
              <w:numPr>
                <w:ilvl w:val="0"/>
                <w:numId w:val="35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SubjectName: Tên môn học</w:t>
            </w:r>
            <w:r w:rsidR="00341920" w:rsidRPr="00BC4123">
              <w:rPr>
                <w:rFonts w:ascii="Consolas" w:hAnsi="Consolas"/>
                <w:sz w:val="28"/>
              </w:rPr>
              <w:t xml:space="preserve"> (PK)</w:t>
            </w:r>
          </w:p>
          <w:p w14:paraId="0B0E917F" w14:textId="48F05EDF" w:rsidR="001F3B52" w:rsidRDefault="001F3B52" w:rsidP="001F3B52">
            <w:pPr>
              <w:pStyle w:val="ListParagraph"/>
              <w:ind w:left="1440"/>
              <w:rPr>
                <w:rFonts w:ascii="Consolas" w:hAnsi="Consolas"/>
                <w:sz w:val="28"/>
              </w:rPr>
            </w:pPr>
          </w:p>
          <w:p w14:paraId="48747185" w14:textId="79DF6076" w:rsidR="001F3B52" w:rsidRPr="00BC4123" w:rsidRDefault="001F3B52" w:rsidP="001F3B52">
            <w:pPr>
              <w:pStyle w:val="ListParagraph"/>
              <w:ind w:left="1440"/>
              <w:rPr>
                <w:rFonts w:ascii="Consolas" w:hAnsi="Consolas"/>
                <w:sz w:val="28"/>
              </w:rPr>
            </w:pPr>
            <w:r>
              <w:object w:dxaOrig="2316" w:dyaOrig="960" w14:anchorId="113A0506">
                <v:shape id="_x0000_i1137" type="#_x0000_t75" style="width:115.8pt;height:48pt" o:ole="">
                  <v:imagedata r:id="rId28" o:title=""/>
                </v:shape>
                <o:OLEObject Type="Embed" ProgID="PBrush" ShapeID="_x0000_i1137" DrawAspect="Content" ObjectID="_1719572466" r:id="rId29"/>
              </w:object>
            </w:r>
          </w:p>
          <w:p w14:paraId="5862E86C" w14:textId="181B3C0B" w:rsidR="009B2CF2" w:rsidRDefault="009B2CF2" w:rsidP="009B2CF2">
            <w:pPr>
              <w:rPr>
                <w:rFonts w:ascii="Consolas" w:hAnsi="Consolas"/>
                <w:sz w:val="28"/>
              </w:rPr>
            </w:pPr>
          </w:p>
          <w:p w14:paraId="67DB25C5" w14:textId="77777777" w:rsidR="001F3B52" w:rsidRPr="00BC4123" w:rsidRDefault="001F3B52" w:rsidP="009B2CF2">
            <w:pPr>
              <w:rPr>
                <w:rFonts w:ascii="Consolas" w:hAnsi="Consolas"/>
                <w:sz w:val="28"/>
              </w:rPr>
            </w:pPr>
          </w:p>
          <w:p w14:paraId="58A2ECAD" w14:textId="6D5CB230" w:rsidR="009B2CF2" w:rsidRPr="00BC4123" w:rsidRDefault="009B2CF2" w:rsidP="009B2CF2">
            <w:pPr>
              <w:pStyle w:val="ListParagraph"/>
              <w:numPr>
                <w:ilvl w:val="0"/>
                <w:numId w:val="31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(table) Subject_Result</w:t>
            </w:r>
          </w:p>
          <w:p w14:paraId="482FA000" w14:textId="0F64D787" w:rsidR="009B2CF2" w:rsidRPr="00BC4123" w:rsidRDefault="009B2CF2" w:rsidP="009B2CF2">
            <w:pPr>
              <w:pStyle w:val="ListParagraph"/>
              <w:numPr>
                <w:ilvl w:val="0"/>
                <w:numId w:val="36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Id: Số thứ tự</w:t>
            </w:r>
            <w:r w:rsidR="00341920" w:rsidRPr="00BC4123">
              <w:rPr>
                <w:rFonts w:ascii="Consolas" w:hAnsi="Consolas"/>
                <w:sz w:val="28"/>
              </w:rPr>
              <w:t xml:space="preserve"> (PK)</w:t>
            </w:r>
          </w:p>
          <w:p w14:paraId="588C7EEE" w14:textId="45E604F5" w:rsidR="009B2CF2" w:rsidRPr="00BC4123" w:rsidRDefault="009B2CF2" w:rsidP="009B2CF2">
            <w:pPr>
              <w:pStyle w:val="ListParagraph"/>
              <w:numPr>
                <w:ilvl w:val="0"/>
                <w:numId w:val="36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Sid: tương ứng Sid (Students)</w:t>
            </w:r>
            <w:r w:rsidR="00341920" w:rsidRPr="00BC4123">
              <w:rPr>
                <w:rFonts w:ascii="Consolas" w:hAnsi="Consolas"/>
                <w:sz w:val="28"/>
              </w:rPr>
              <w:t xml:space="preserve"> (FK)</w:t>
            </w:r>
          </w:p>
          <w:p w14:paraId="44F80CB7" w14:textId="117A2327" w:rsidR="009B2CF2" w:rsidRPr="00BC4123" w:rsidRDefault="009B2CF2" w:rsidP="009B2CF2">
            <w:pPr>
              <w:pStyle w:val="ListParagraph"/>
              <w:numPr>
                <w:ilvl w:val="0"/>
                <w:numId w:val="36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SubjectCode: Mã môn học</w:t>
            </w:r>
          </w:p>
          <w:p w14:paraId="15A35827" w14:textId="28FFC257" w:rsidR="009B2CF2" w:rsidRPr="00BC4123" w:rsidRDefault="009B2CF2" w:rsidP="009B2CF2">
            <w:pPr>
              <w:pStyle w:val="ListParagraph"/>
              <w:numPr>
                <w:ilvl w:val="0"/>
                <w:numId w:val="36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SubjectName: tương ứng SubjectName (Subject)</w:t>
            </w:r>
            <w:r w:rsidR="00341920" w:rsidRPr="00BC4123">
              <w:rPr>
                <w:rFonts w:ascii="Consolas" w:hAnsi="Consolas"/>
                <w:sz w:val="28"/>
              </w:rPr>
              <w:t xml:space="preserve"> (FK)</w:t>
            </w:r>
          </w:p>
          <w:p w14:paraId="5D1CCC8B" w14:textId="527C9047" w:rsidR="009B2CF2" w:rsidRPr="00BC4123" w:rsidRDefault="009B2CF2" w:rsidP="009B2CF2">
            <w:pPr>
              <w:pStyle w:val="ListParagraph"/>
              <w:numPr>
                <w:ilvl w:val="0"/>
                <w:numId w:val="36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GradeCategory: Phân loại đầu điểm</w:t>
            </w:r>
          </w:p>
          <w:p w14:paraId="0FB7CC23" w14:textId="3CD84C2B" w:rsidR="009B2CF2" w:rsidRPr="00BC4123" w:rsidRDefault="009B2CF2" w:rsidP="009B2CF2">
            <w:pPr>
              <w:pStyle w:val="ListParagraph"/>
              <w:numPr>
                <w:ilvl w:val="0"/>
                <w:numId w:val="36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 xml:space="preserve">Value: Điểm </w:t>
            </w:r>
          </w:p>
          <w:p w14:paraId="50EEDED8" w14:textId="493F0AC4" w:rsidR="004A5E3E" w:rsidRDefault="004A5E3E" w:rsidP="009B2CF2">
            <w:pPr>
              <w:pStyle w:val="ListParagraph"/>
              <w:numPr>
                <w:ilvl w:val="0"/>
                <w:numId w:val="36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Comment: Chú thích</w:t>
            </w:r>
          </w:p>
          <w:p w14:paraId="128CD87F" w14:textId="405A4B11" w:rsidR="001F3B52" w:rsidRDefault="001F3B52" w:rsidP="001F3B52">
            <w:pPr>
              <w:pStyle w:val="ListParagraph"/>
              <w:ind w:left="1440"/>
              <w:rPr>
                <w:rFonts w:ascii="Consolas" w:hAnsi="Consolas"/>
                <w:sz w:val="28"/>
              </w:rPr>
            </w:pPr>
          </w:p>
          <w:p w14:paraId="3E6D25E3" w14:textId="77777777" w:rsidR="001F3B52" w:rsidRDefault="001F3B52" w:rsidP="001F3B52">
            <w:pPr>
              <w:pStyle w:val="ListParagraph"/>
              <w:ind w:left="1440"/>
            </w:pPr>
          </w:p>
          <w:p w14:paraId="62FE973A" w14:textId="7C5346AF" w:rsidR="001F3B52" w:rsidRDefault="001F3B52" w:rsidP="001F3B52">
            <w:pPr>
              <w:pStyle w:val="ListParagraph"/>
              <w:ind w:left="1440"/>
            </w:pPr>
            <w:r>
              <w:object w:dxaOrig="2292" w:dyaOrig="1980" w14:anchorId="5FBF468D">
                <v:shape id="_x0000_i1138" type="#_x0000_t75" style="width:114.6pt;height:99pt" o:ole="">
                  <v:imagedata r:id="rId30" o:title=""/>
                </v:shape>
                <o:OLEObject Type="Embed" ProgID="PBrush" ShapeID="_x0000_i1138" DrawAspect="Content" ObjectID="_1719572467" r:id="rId31"/>
              </w:object>
            </w:r>
          </w:p>
          <w:p w14:paraId="21CBA3E2" w14:textId="77777777" w:rsidR="001F3B52" w:rsidRPr="00BC4123" w:rsidRDefault="001F3B52" w:rsidP="001F3B52">
            <w:pPr>
              <w:pStyle w:val="ListParagraph"/>
              <w:ind w:left="1440"/>
              <w:rPr>
                <w:rFonts w:ascii="Consolas" w:hAnsi="Consolas"/>
                <w:sz w:val="28"/>
              </w:rPr>
            </w:pPr>
          </w:p>
          <w:p w14:paraId="0B841BC3" w14:textId="6ABB3AC3" w:rsidR="004A5E3E" w:rsidRPr="00BC4123" w:rsidRDefault="004A5E3E" w:rsidP="004A5E3E">
            <w:pPr>
              <w:rPr>
                <w:rFonts w:ascii="Consolas" w:hAnsi="Consolas"/>
                <w:sz w:val="28"/>
              </w:rPr>
            </w:pPr>
          </w:p>
          <w:p w14:paraId="2BCA38FC" w14:textId="2058D87E" w:rsidR="004A5E3E" w:rsidRPr="00BC4123" w:rsidRDefault="004A5E3E" w:rsidP="004A5E3E">
            <w:pPr>
              <w:pStyle w:val="ListParagraph"/>
              <w:numPr>
                <w:ilvl w:val="0"/>
                <w:numId w:val="31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(table) Semester</w:t>
            </w:r>
          </w:p>
          <w:p w14:paraId="0B761F89" w14:textId="3B8262A8" w:rsidR="004A5E3E" w:rsidRPr="00BC4123" w:rsidRDefault="004A5E3E" w:rsidP="004A5E3E">
            <w:pPr>
              <w:pStyle w:val="ListParagraph"/>
              <w:numPr>
                <w:ilvl w:val="0"/>
                <w:numId w:val="37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SubjectCode: Mã môn học</w:t>
            </w:r>
            <w:r w:rsidR="00341920" w:rsidRPr="00BC4123">
              <w:rPr>
                <w:rFonts w:ascii="Consolas" w:hAnsi="Consolas"/>
                <w:sz w:val="28"/>
              </w:rPr>
              <w:t xml:space="preserve"> (PK)</w:t>
            </w:r>
          </w:p>
          <w:p w14:paraId="69C4A1E5" w14:textId="6B946B45" w:rsidR="004A5E3E" w:rsidRPr="00BC4123" w:rsidRDefault="004A5E3E" w:rsidP="004A5E3E">
            <w:pPr>
              <w:pStyle w:val="ListParagraph"/>
              <w:numPr>
                <w:ilvl w:val="0"/>
                <w:numId w:val="37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SubjectName: Tên môn học</w:t>
            </w:r>
          </w:p>
          <w:p w14:paraId="37E423B0" w14:textId="1C5AD5C4" w:rsidR="004A5E3E" w:rsidRDefault="004A5E3E" w:rsidP="004A5E3E">
            <w:pPr>
              <w:pStyle w:val="ListParagraph"/>
              <w:numPr>
                <w:ilvl w:val="0"/>
                <w:numId w:val="37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Term: Kì học</w:t>
            </w:r>
          </w:p>
          <w:p w14:paraId="63C790AD" w14:textId="7A0619D5" w:rsidR="001F3B52" w:rsidRDefault="001F3B52" w:rsidP="001F3B52">
            <w:pPr>
              <w:pStyle w:val="ListParagraph"/>
              <w:ind w:left="1440"/>
              <w:rPr>
                <w:rFonts w:ascii="Consolas" w:hAnsi="Consolas"/>
                <w:sz w:val="28"/>
              </w:rPr>
            </w:pPr>
          </w:p>
          <w:p w14:paraId="5719EA2D" w14:textId="259227A9" w:rsidR="001F3B52" w:rsidRDefault="001F3B52" w:rsidP="001F3B52">
            <w:pPr>
              <w:pStyle w:val="ListParagraph"/>
              <w:ind w:left="1440"/>
            </w:pPr>
            <w:r>
              <w:object w:dxaOrig="2340" w:dyaOrig="1092" w14:anchorId="48E218BB">
                <v:shape id="_x0000_i1139" type="#_x0000_t75" style="width:117pt;height:54.6pt" o:ole="">
                  <v:imagedata r:id="rId32" o:title=""/>
                </v:shape>
                <o:OLEObject Type="Embed" ProgID="PBrush" ShapeID="_x0000_i1139" DrawAspect="Content" ObjectID="_1719572468" r:id="rId33"/>
              </w:object>
            </w:r>
          </w:p>
          <w:p w14:paraId="730840EE" w14:textId="77777777" w:rsidR="001F3B52" w:rsidRPr="00BC4123" w:rsidRDefault="001F3B52" w:rsidP="001F3B52">
            <w:pPr>
              <w:pStyle w:val="ListParagraph"/>
              <w:ind w:left="1440"/>
              <w:rPr>
                <w:rFonts w:ascii="Consolas" w:hAnsi="Consolas"/>
                <w:sz w:val="28"/>
              </w:rPr>
            </w:pPr>
          </w:p>
          <w:p w14:paraId="193AE762" w14:textId="77777777" w:rsidR="004A5E3E" w:rsidRPr="00BC4123" w:rsidRDefault="004A5E3E" w:rsidP="004A5E3E">
            <w:pPr>
              <w:rPr>
                <w:rFonts w:ascii="Consolas" w:hAnsi="Consolas"/>
                <w:sz w:val="28"/>
              </w:rPr>
            </w:pPr>
          </w:p>
          <w:p w14:paraId="2D5CE4E7" w14:textId="0519C341" w:rsidR="004A5E3E" w:rsidRPr="00BC4123" w:rsidRDefault="004A5E3E" w:rsidP="004A5E3E">
            <w:pPr>
              <w:pStyle w:val="ListParagraph"/>
              <w:numPr>
                <w:ilvl w:val="0"/>
                <w:numId w:val="31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(table) Semester_Result</w:t>
            </w:r>
          </w:p>
          <w:p w14:paraId="486442B2" w14:textId="4AC9C697" w:rsidR="004A5E3E" w:rsidRPr="00BC4123" w:rsidRDefault="004A5E3E" w:rsidP="004A5E3E">
            <w:pPr>
              <w:pStyle w:val="ListParagraph"/>
              <w:numPr>
                <w:ilvl w:val="0"/>
                <w:numId w:val="38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Sid: tương ứng Sid (Students)</w:t>
            </w:r>
            <w:r w:rsidR="00341920" w:rsidRPr="00BC4123">
              <w:rPr>
                <w:rFonts w:ascii="Consolas" w:hAnsi="Consolas"/>
                <w:sz w:val="28"/>
              </w:rPr>
              <w:t xml:space="preserve"> (FK)</w:t>
            </w:r>
          </w:p>
          <w:p w14:paraId="26BACD5E" w14:textId="4EA86DC0" w:rsidR="004A5E3E" w:rsidRPr="00BC4123" w:rsidRDefault="004A5E3E" w:rsidP="004A5E3E">
            <w:pPr>
              <w:pStyle w:val="ListParagraph"/>
              <w:numPr>
                <w:ilvl w:val="0"/>
                <w:numId w:val="38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SubjectCode: tương ứng SubjectCode (Semester)</w:t>
            </w:r>
            <w:r w:rsidR="00341920" w:rsidRPr="00BC4123">
              <w:rPr>
                <w:rFonts w:ascii="Consolas" w:hAnsi="Consolas"/>
                <w:sz w:val="28"/>
              </w:rPr>
              <w:t xml:space="preserve"> (FK)</w:t>
            </w:r>
          </w:p>
          <w:p w14:paraId="25B7D7BC" w14:textId="52637F32" w:rsidR="004A5E3E" w:rsidRPr="00BC4123" w:rsidRDefault="004A5E3E" w:rsidP="004A5E3E">
            <w:pPr>
              <w:pStyle w:val="ListParagraph"/>
              <w:numPr>
                <w:ilvl w:val="0"/>
                <w:numId w:val="38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Id: Số thứ tự</w:t>
            </w:r>
            <w:r w:rsidR="00341920" w:rsidRPr="00BC4123">
              <w:rPr>
                <w:rFonts w:ascii="Consolas" w:hAnsi="Consolas"/>
                <w:sz w:val="28"/>
              </w:rPr>
              <w:t xml:space="preserve"> (PK)</w:t>
            </w:r>
          </w:p>
          <w:p w14:paraId="6EA88606" w14:textId="6CDC11EB" w:rsidR="004A5E3E" w:rsidRPr="00BC4123" w:rsidRDefault="004A5E3E" w:rsidP="004A5E3E">
            <w:pPr>
              <w:pStyle w:val="ListParagraph"/>
              <w:numPr>
                <w:ilvl w:val="0"/>
                <w:numId w:val="38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 xml:space="preserve">StartDate, EndDate: thời điểm bắt đầu và kết thúc môn </w:t>
            </w:r>
          </w:p>
          <w:p w14:paraId="1CB52869" w14:textId="6D29A1B1" w:rsidR="004A5E3E" w:rsidRPr="00BC4123" w:rsidRDefault="004A5E3E" w:rsidP="004A5E3E">
            <w:pPr>
              <w:pStyle w:val="ListParagraph"/>
              <w:numPr>
                <w:ilvl w:val="0"/>
                <w:numId w:val="38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AverageMark: Điểm trung bình môn</w:t>
            </w:r>
          </w:p>
          <w:p w14:paraId="712CE621" w14:textId="1EAFCFB1" w:rsidR="004A5E3E" w:rsidRDefault="004A5E3E" w:rsidP="004A5E3E">
            <w:pPr>
              <w:pStyle w:val="ListParagraph"/>
              <w:numPr>
                <w:ilvl w:val="0"/>
                <w:numId w:val="38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Status: Trạng thái của sinh viên</w:t>
            </w:r>
          </w:p>
          <w:p w14:paraId="59BF7C10" w14:textId="376C3456" w:rsidR="001F3B52" w:rsidRDefault="001F3B52" w:rsidP="001F3B52">
            <w:pPr>
              <w:pStyle w:val="ListParagraph"/>
              <w:ind w:left="1440"/>
              <w:rPr>
                <w:rFonts w:ascii="Consolas" w:hAnsi="Consolas"/>
                <w:sz w:val="28"/>
              </w:rPr>
            </w:pPr>
          </w:p>
          <w:p w14:paraId="4D208AD4" w14:textId="4AD977D0" w:rsidR="001F3B52" w:rsidRDefault="001F3B52" w:rsidP="001F3B52">
            <w:pPr>
              <w:pStyle w:val="ListParagraph"/>
              <w:ind w:left="1440"/>
            </w:pPr>
            <w:r>
              <w:object w:dxaOrig="2304" w:dyaOrig="1776" w14:anchorId="28A1C329">
                <v:shape id="_x0000_i1140" type="#_x0000_t75" style="width:115.2pt;height:88.8pt" o:ole="">
                  <v:imagedata r:id="rId34" o:title=""/>
                </v:shape>
                <o:OLEObject Type="Embed" ProgID="PBrush" ShapeID="_x0000_i1140" DrawAspect="Content" ObjectID="_1719572469" r:id="rId35"/>
              </w:object>
            </w:r>
          </w:p>
          <w:p w14:paraId="13D64460" w14:textId="77777777" w:rsidR="001F3B52" w:rsidRPr="00BC4123" w:rsidRDefault="001F3B52" w:rsidP="001F3B52">
            <w:pPr>
              <w:pStyle w:val="ListParagraph"/>
              <w:ind w:left="1440"/>
              <w:rPr>
                <w:rFonts w:ascii="Consolas" w:hAnsi="Consolas"/>
                <w:sz w:val="28"/>
              </w:rPr>
            </w:pPr>
          </w:p>
          <w:p w14:paraId="4B4CEF18" w14:textId="339C5E64" w:rsidR="004A5E3E" w:rsidRPr="00BC4123" w:rsidRDefault="004A5E3E" w:rsidP="004A5E3E">
            <w:pPr>
              <w:rPr>
                <w:rFonts w:ascii="Consolas" w:hAnsi="Consolas"/>
                <w:sz w:val="28"/>
              </w:rPr>
            </w:pPr>
          </w:p>
          <w:p w14:paraId="10DE035D" w14:textId="43ECDFF0" w:rsidR="004A5E3E" w:rsidRPr="00BC4123" w:rsidRDefault="004A5E3E" w:rsidP="004A5E3E">
            <w:pPr>
              <w:pStyle w:val="ListParagraph"/>
              <w:numPr>
                <w:ilvl w:val="0"/>
                <w:numId w:val="31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(table) Assessment</w:t>
            </w:r>
          </w:p>
          <w:p w14:paraId="7157E196" w14:textId="3302B0F6" w:rsidR="004A5E3E" w:rsidRPr="00BC4123" w:rsidRDefault="004A5E3E" w:rsidP="004A5E3E">
            <w:pPr>
              <w:pStyle w:val="ListParagraph"/>
              <w:numPr>
                <w:ilvl w:val="0"/>
                <w:numId w:val="39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 xml:space="preserve">Category: Loại bài </w:t>
            </w:r>
            <w:r w:rsidR="00341920" w:rsidRPr="00BC4123">
              <w:rPr>
                <w:rFonts w:ascii="Consolas" w:hAnsi="Consolas"/>
                <w:sz w:val="28"/>
              </w:rPr>
              <w:t>(PK)</w:t>
            </w:r>
          </w:p>
          <w:p w14:paraId="480F60FC" w14:textId="1A9CE24F" w:rsidR="004A5E3E" w:rsidRPr="00BC4123" w:rsidRDefault="004A5E3E" w:rsidP="004A5E3E">
            <w:pPr>
              <w:pStyle w:val="ListParagraph"/>
              <w:numPr>
                <w:ilvl w:val="0"/>
                <w:numId w:val="39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 xml:space="preserve">Part: Phần </w:t>
            </w:r>
            <w:r w:rsidR="00341920" w:rsidRPr="00BC4123">
              <w:rPr>
                <w:rFonts w:ascii="Consolas" w:hAnsi="Consolas"/>
                <w:sz w:val="28"/>
              </w:rPr>
              <w:t>trong bài</w:t>
            </w:r>
          </w:p>
          <w:p w14:paraId="0FA2B82F" w14:textId="70F003C3" w:rsidR="00341920" w:rsidRPr="00BC4123" w:rsidRDefault="00341920" w:rsidP="004A5E3E">
            <w:pPr>
              <w:pStyle w:val="ListParagraph"/>
              <w:numPr>
                <w:ilvl w:val="0"/>
                <w:numId w:val="39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Weight: Số% chiếm trong tổng số điểm</w:t>
            </w:r>
          </w:p>
          <w:p w14:paraId="42CD4B8C" w14:textId="121A3C55" w:rsidR="00341920" w:rsidRPr="00BC4123" w:rsidRDefault="00341920" w:rsidP="004A5E3E">
            <w:pPr>
              <w:pStyle w:val="ListParagraph"/>
              <w:numPr>
                <w:ilvl w:val="0"/>
                <w:numId w:val="39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Completion Criteria: Điều kiện bài</w:t>
            </w:r>
          </w:p>
          <w:p w14:paraId="138955FC" w14:textId="1F87E1D3" w:rsidR="00341920" w:rsidRPr="00BC4123" w:rsidRDefault="00341920" w:rsidP="004A5E3E">
            <w:pPr>
              <w:pStyle w:val="ListParagraph"/>
              <w:numPr>
                <w:ilvl w:val="0"/>
                <w:numId w:val="39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Grading Guide: Cách thức chấm bài</w:t>
            </w:r>
          </w:p>
          <w:p w14:paraId="3AEF29CE" w14:textId="1E09DA3D" w:rsidR="00341920" w:rsidRDefault="00341920" w:rsidP="004A5E3E">
            <w:pPr>
              <w:pStyle w:val="ListParagraph"/>
              <w:numPr>
                <w:ilvl w:val="0"/>
                <w:numId w:val="39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Note: Chú thích</w:t>
            </w:r>
          </w:p>
          <w:p w14:paraId="7B0614F2" w14:textId="335E905C" w:rsidR="001F3B52" w:rsidRDefault="001F3B52" w:rsidP="001F3B52">
            <w:pPr>
              <w:pStyle w:val="ListParagraph"/>
              <w:ind w:left="1440"/>
              <w:rPr>
                <w:rFonts w:ascii="Consolas" w:hAnsi="Consolas"/>
                <w:sz w:val="28"/>
              </w:rPr>
            </w:pPr>
          </w:p>
          <w:p w14:paraId="4DD4EA6B" w14:textId="5F6E8EA1" w:rsidR="001F3B52" w:rsidRPr="00BC4123" w:rsidRDefault="001F3B52" w:rsidP="001F3B52">
            <w:pPr>
              <w:pStyle w:val="ListParagraph"/>
              <w:ind w:left="1440"/>
              <w:rPr>
                <w:rFonts w:ascii="Consolas" w:hAnsi="Consolas"/>
                <w:sz w:val="28"/>
              </w:rPr>
            </w:pPr>
            <w:r>
              <w:object w:dxaOrig="2340" w:dyaOrig="1548" w14:anchorId="5EEDAF65">
                <v:shape id="_x0000_i1141" type="#_x0000_t75" style="width:117pt;height:77.4pt" o:ole="">
                  <v:imagedata r:id="rId36" o:title=""/>
                </v:shape>
                <o:OLEObject Type="Embed" ProgID="PBrush" ShapeID="_x0000_i1141" DrawAspect="Content" ObjectID="_1719572470" r:id="rId37"/>
              </w:object>
            </w:r>
          </w:p>
          <w:p w14:paraId="6242027A" w14:textId="40E31673" w:rsidR="00341920" w:rsidRDefault="00341920" w:rsidP="00341920">
            <w:pPr>
              <w:rPr>
                <w:rFonts w:ascii="Consolas" w:hAnsi="Consolas"/>
                <w:sz w:val="28"/>
              </w:rPr>
            </w:pPr>
          </w:p>
          <w:p w14:paraId="62E10621" w14:textId="77777777" w:rsidR="001F3B52" w:rsidRPr="00BC4123" w:rsidRDefault="001F3B52" w:rsidP="00341920">
            <w:pPr>
              <w:rPr>
                <w:rFonts w:ascii="Consolas" w:hAnsi="Consolas"/>
                <w:sz w:val="28"/>
              </w:rPr>
            </w:pPr>
          </w:p>
          <w:p w14:paraId="5054B7AB" w14:textId="14B2FF16" w:rsidR="00341920" w:rsidRPr="00BC4123" w:rsidRDefault="00341920" w:rsidP="00341920">
            <w:pPr>
              <w:pStyle w:val="ListParagraph"/>
              <w:numPr>
                <w:ilvl w:val="0"/>
                <w:numId w:val="31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(table) Assessment_Student</w:t>
            </w:r>
          </w:p>
          <w:p w14:paraId="31F0A1F2" w14:textId="2F56F073" w:rsidR="00341920" w:rsidRPr="00BC4123" w:rsidRDefault="00341920" w:rsidP="00341920">
            <w:pPr>
              <w:pStyle w:val="ListParagraph"/>
              <w:numPr>
                <w:ilvl w:val="0"/>
                <w:numId w:val="40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Id: số thứ tự</w:t>
            </w:r>
            <w:r w:rsidR="00BC4123" w:rsidRPr="00BC4123">
              <w:rPr>
                <w:rFonts w:ascii="Consolas" w:hAnsi="Consolas"/>
                <w:sz w:val="28"/>
              </w:rPr>
              <w:t xml:space="preserve"> (PK)</w:t>
            </w:r>
          </w:p>
          <w:p w14:paraId="2E922D28" w14:textId="1CD23CB6" w:rsidR="00341920" w:rsidRPr="00BC4123" w:rsidRDefault="00341920" w:rsidP="00341920">
            <w:pPr>
              <w:pStyle w:val="ListParagraph"/>
              <w:numPr>
                <w:ilvl w:val="0"/>
                <w:numId w:val="40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Sid: tương ứng với Sid (Students)</w:t>
            </w:r>
            <w:r w:rsidR="00BC4123" w:rsidRPr="00BC4123">
              <w:rPr>
                <w:rFonts w:ascii="Consolas" w:hAnsi="Consolas"/>
                <w:sz w:val="28"/>
              </w:rPr>
              <w:t xml:space="preserve"> (FK)</w:t>
            </w:r>
          </w:p>
          <w:p w14:paraId="5892E93F" w14:textId="673258AF" w:rsidR="00341920" w:rsidRPr="00BC4123" w:rsidRDefault="00341920" w:rsidP="00341920">
            <w:pPr>
              <w:pStyle w:val="ListParagraph"/>
              <w:numPr>
                <w:ilvl w:val="0"/>
                <w:numId w:val="40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Category: tương ứng với Category (Assessment)</w:t>
            </w:r>
            <w:r w:rsidR="00BC4123" w:rsidRPr="00BC4123">
              <w:rPr>
                <w:rFonts w:ascii="Consolas" w:hAnsi="Consolas"/>
                <w:sz w:val="28"/>
              </w:rPr>
              <w:t xml:space="preserve"> (FK)</w:t>
            </w:r>
          </w:p>
          <w:p w14:paraId="4AE45A34" w14:textId="589AE6BF" w:rsidR="00341920" w:rsidRPr="00BC4123" w:rsidRDefault="00341920" w:rsidP="00341920">
            <w:pPr>
              <w:pStyle w:val="ListParagraph"/>
              <w:numPr>
                <w:ilvl w:val="0"/>
                <w:numId w:val="40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SubjectCode: tương ứng với SubjectCode (Semester)</w:t>
            </w:r>
            <w:r w:rsidR="00BC4123" w:rsidRPr="00BC4123">
              <w:rPr>
                <w:rFonts w:ascii="Consolas" w:hAnsi="Consolas"/>
                <w:sz w:val="28"/>
              </w:rPr>
              <w:t xml:space="preserve"> (FK)</w:t>
            </w:r>
          </w:p>
          <w:p w14:paraId="246AB22D" w14:textId="1B6F78A1" w:rsidR="00341920" w:rsidRPr="00BC4123" w:rsidRDefault="00341920" w:rsidP="00341920">
            <w:pPr>
              <w:pStyle w:val="ListParagraph"/>
              <w:numPr>
                <w:ilvl w:val="0"/>
                <w:numId w:val="40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Type: Loại bài</w:t>
            </w:r>
          </w:p>
          <w:p w14:paraId="1E738059" w14:textId="5ED61080" w:rsidR="00341920" w:rsidRPr="00BC4123" w:rsidRDefault="00341920" w:rsidP="00341920">
            <w:pPr>
              <w:pStyle w:val="ListParagraph"/>
              <w:numPr>
                <w:ilvl w:val="0"/>
                <w:numId w:val="40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Duration: Thời lượng hoàn thành bài</w:t>
            </w:r>
          </w:p>
          <w:p w14:paraId="5543E1EE" w14:textId="073A5EC7" w:rsidR="00341920" w:rsidRPr="00BC4123" w:rsidRDefault="00341920" w:rsidP="00341920">
            <w:pPr>
              <w:pStyle w:val="ListParagraph"/>
              <w:numPr>
                <w:ilvl w:val="0"/>
                <w:numId w:val="40"/>
              </w:numPr>
              <w:rPr>
                <w:rFonts w:ascii="Consolas" w:hAnsi="Consolas"/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Question Type: Loại câu hỏi trong bài</w:t>
            </w:r>
          </w:p>
          <w:p w14:paraId="6552AA6B" w14:textId="6DB4FD59" w:rsidR="00341920" w:rsidRDefault="00341920" w:rsidP="00341920">
            <w:pPr>
              <w:pStyle w:val="ListParagraph"/>
              <w:numPr>
                <w:ilvl w:val="0"/>
                <w:numId w:val="40"/>
              </w:numPr>
              <w:rPr>
                <w:sz w:val="28"/>
              </w:rPr>
            </w:pPr>
            <w:r w:rsidRPr="00BC4123">
              <w:rPr>
                <w:rFonts w:ascii="Consolas" w:hAnsi="Consolas"/>
                <w:sz w:val="28"/>
              </w:rPr>
              <w:t>No Question: Số lượng câu hỏi trong bài</w:t>
            </w:r>
            <w:r w:rsidRPr="00BC4123">
              <w:rPr>
                <w:sz w:val="28"/>
              </w:rPr>
              <w:t xml:space="preserve"> </w:t>
            </w:r>
          </w:p>
          <w:p w14:paraId="5368259C" w14:textId="5D77A943" w:rsidR="001F3B52" w:rsidRDefault="001F3B52" w:rsidP="001F3B52">
            <w:pPr>
              <w:pStyle w:val="ListParagraph"/>
              <w:ind w:left="1440"/>
              <w:rPr>
                <w:sz w:val="28"/>
              </w:rPr>
            </w:pPr>
          </w:p>
          <w:p w14:paraId="3FBDA30D" w14:textId="77777777" w:rsidR="00C72DCB" w:rsidRDefault="001F3B52" w:rsidP="001F3B52">
            <w:pPr>
              <w:pStyle w:val="ListParagraph"/>
              <w:ind w:left="1440"/>
            </w:pPr>
            <w:r>
              <w:object w:dxaOrig="2316" w:dyaOrig="1956" w14:anchorId="58F124E3">
                <v:shape id="_x0000_i1142" type="#_x0000_t75" style="width:115.8pt;height:97.8pt" o:ole="">
                  <v:imagedata r:id="rId38" o:title=""/>
                </v:shape>
                <o:OLEObject Type="Embed" ProgID="PBrush" ShapeID="_x0000_i1142" DrawAspect="Content" ObjectID="_1719572471" r:id="rId39"/>
              </w:object>
            </w:r>
          </w:p>
          <w:p w14:paraId="63C1EB2F" w14:textId="77777777" w:rsidR="001F3B52" w:rsidRDefault="001F3B52" w:rsidP="001F3B52">
            <w:pPr>
              <w:pStyle w:val="ListParagraph"/>
              <w:ind w:left="1440"/>
              <w:rPr>
                <w:sz w:val="28"/>
              </w:rPr>
            </w:pPr>
          </w:p>
          <w:p w14:paraId="6DB7D651" w14:textId="77777777" w:rsidR="006B6AD3" w:rsidRDefault="006B6AD3" w:rsidP="006B6AD3">
            <w:pPr>
              <w:rPr>
                <w:sz w:val="28"/>
              </w:rPr>
            </w:pPr>
          </w:p>
          <w:p w14:paraId="10A2E89D" w14:textId="5CBD8583" w:rsidR="006B6AD3" w:rsidRPr="006B6AD3" w:rsidRDefault="006B6AD3" w:rsidP="006B6AD3">
            <w:pPr>
              <w:rPr>
                <w:sz w:val="28"/>
              </w:rPr>
            </w:pPr>
          </w:p>
        </w:tc>
      </w:tr>
    </w:tbl>
    <w:p w14:paraId="02563771" w14:textId="77777777" w:rsidR="00C3569F" w:rsidRDefault="00C3569F" w:rsidP="00B7244E">
      <w:pPr>
        <w:sectPr w:rsidR="00C3569F" w:rsidSect="002A5BA5">
          <w:pgSz w:w="12240" w:h="15840" w:code="1"/>
          <w:pgMar w:top="720" w:right="720" w:bottom="720" w:left="720" w:header="289" w:footer="0" w:gutter="0"/>
          <w:cols w:space="708"/>
          <w:docGrid w:linePitch="360"/>
        </w:sectPr>
      </w:pPr>
    </w:p>
    <w:tbl>
      <w:tblPr>
        <w:tblW w:w="0" w:type="auto"/>
        <w:tblInd w:w="-9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554"/>
        <w:gridCol w:w="6293"/>
      </w:tblGrid>
      <w:tr w:rsidR="00C3569F" w:rsidRPr="00F74F95" w14:paraId="4FAAD8A0" w14:textId="77777777" w:rsidTr="00754D4B">
        <w:trPr>
          <w:trHeight w:val="60"/>
        </w:trPr>
        <w:tc>
          <w:tcPr>
            <w:tcW w:w="4554" w:type="dxa"/>
            <w:tcBorders>
              <w:top w:val="single" w:sz="48" w:space="0" w:color="D83D27" w:themeColor="accent2"/>
            </w:tcBorders>
          </w:tcPr>
          <w:p w14:paraId="4099A120" w14:textId="77777777" w:rsidR="00C3569F" w:rsidRPr="00475B12" w:rsidRDefault="00C3569F" w:rsidP="00B7244E"/>
        </w:tc>
        <w:tc>
          <w:tcPr>
            <w:tcW w:w="6293" w:type="dxa"/>
          </w:tcPr>
          <w:p w14:paraId="60C70F82" w14:textId="77777777" w:rsidR="00C3569F" w:rsidRPr="00475B12" w:rsidRDefault="00C3569F" w:rsidP="00B7244E"/>
        </w:tc>
      </w:tr>
      <w:tr w:rsidR="002A5BA5" w:rsidRPr="00F74F95" w14:paraId="2578C632" w14:textId="77777777" w:rsidTr="00754D4B">
        <w:trPr>
          <w:trHeight w:val="60"/>
        </w:trPr>
        <w:tc>
          <w:tcPr>
            <w:tcW w:w="10847" w:type="dxa"/>
            <w:gridSpan w:val="2"/>
          </w:tcPr>
          <w:p w14:paraId="68454944" w14:textId="6A4F73FA" w:rsidR="002A5BA5" w:rsidRPr="00754D4B" w:rsidRDefault="00754D4B" w:rsidP="00754D4B">
            <w:pPr>
              <w:pStyle w:val="Heading1"/>
              <w:numPr>
                <w:ilvl w:val="0"/>
                <w:numId w:val="21"/>
              </w:numPr>
              <w:rPr>
                <w:rFonts w:ascii="Consolas" w:hAnsi="Consolas"/>
                <w:sz w:val="40"/>
                <w:szCs w:val="40"/>
              </w:rPr>
            </w:pPr>
            <w:r w:rsidRPr="00754D4B">
              <w:rPr>
                <w:rFonts w:ascii="Consolas" w:hAnsi="Consolas"/>
                <w:sz w:val="40"/>
                <w:szCs w:val="40"/>
              </w:rPr>
              <w:t>Quá trình thiết kế Database</w:t>
            </w:r>
          </w:p>
          <w:p w14:paraId="4518990F" w14:textId="77777777" w:rsidR="002A5BA5" w:rsidRPr="00F74F95" w:rsidRDefault="002A5BA5" w:rsidP="002A5BA5"/>
          <w:p w14:paraId="5C49BD0E" w14:textId="44559051" w:rsidR="002A5BA5" w:rsidRDefault="002A5BA5" w:rsidP="006B6AD3">
            <w:pPr>
              <w:pStyle w:val="Quote"/>
            </w:pPr>
          </w:p>
          <w:p w14:paraId="2D1FA0B9" w14:textId="7852A414" w:rsidR="002A5BA5" w:rsidRPr="00712EC5" w:rsidRDefault="00754D4B" w:rsidP="00754D4B">
            <w:pPr>
              <w:pStyle w:val="ListParagraph"/>
              <w:numPr>
                <w:ilvl w:val="0"/>
                <w:numId w:val="41"/>
              </w:numPr>
              <w:rPr>
                <w:rFonts w:ascii="Consolas" w:hAnsi="Consolas"/>
                <w:sz w:val="28"/>
              </w:rPr>
            </w:pPr>
            <w:r w:rsidRPr="00712EC5">
              <w:rPr>
                <w:rFonts w:ascii="Consolas" w:hAnsi="Consolas"/>
                <w:sz w:val="28"/>
              </w:rPr>
              <w:t>Create Table</w:t>
            </w:r>
          </w:p>
          <w:p w14:paraId="776FAB54" w14:textId="77777777" w:rsidR="00754D4B" w:rsidRDefault="00754D4B" w:rsidP="00754D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2EB92CE4" w14:textId="3E30F68F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Create Table</w:t>
            </w:r>
          </w:p>
          <w:p w14:paraId="10FBF894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D7BFFC3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Student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90FA5F3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[sid]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85E010B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[FirstName]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95ACB75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[LastName]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B3BED6A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[Email]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50FF843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[Date of Birth]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[Date of Birth]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10B40CD1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[Gender]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Gender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'Female'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'Male'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14:paraId="665C65AC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PK_Student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1B556B9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24CCA584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[sid]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14:paraId="59F6762C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PAD_INDEX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STATISTICS_NORECOMPUTE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IGNORE_DUP_KEY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ALLOW_ROW_LOCKS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ALLOW_PAGE_LOCKS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5F204FD2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75A32352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0E8F008C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F14A2CC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Student</w:t>
            </w:r>
          </w:p>
          <w:p w14:paraId="75B63ED4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B95393C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6C19421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Lecture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B5C8E07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[id] [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Int]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8C18CCC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[name]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44310F4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PK_Lecture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</w:p>
          <w:p w14:paraId="1BEE25E0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1A2FD5EC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[name]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14:paraId="382E8684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PAD_INDEX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STATISTICS_NORECOMPUTE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IGNORE_DUP_KEY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ALLOW_ROW_LOCKS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ALLOW_PAGE_LOCKS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6BEB503D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3D722FA4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09A8D9A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3743C9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Lecture</w:t>
            </w:r>
          </w:p>
          <w:p w14:paraId="77302CA4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E2D7961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1964400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Group_Student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7CBB6B98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[id] [Int]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D1B9DE2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[Gname]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784A943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[MajorCode]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75E5816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[Sid]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96641A6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[Lname]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14:paraId="52F1483B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PK_GroupStudent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D6CF1DA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2786F9AF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[id]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14:paraId="00257EFA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PAD_INDEX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STATISTICS_NORECOMPUTE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IGNORE_DUP_KEY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ALLOW_ROW_LOCKS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ALLOW_PAGE_LOCKS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3984EC7A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3B70CBE1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14A4A81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A1939EA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Group_Student </w:t>
            </w:r>
          </w:p>
          <w:p w14:paraId="44CF9402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6DEDEF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164DE888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Semester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45DE62CD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  <w:t>[SubjectCode]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F81318E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[SubjectName]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A5701AF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[Term]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14:paraId="16E85C09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PK_Semester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6B1F875B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33988FD7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[SubjectCode]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14:paraId="7ED30697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PAD_INDEX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STATISTICS_NORECOMPUTE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IGNORE_DUP_KEY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ALLOW_ROW_LOCKS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ALLOW_PAGE_LOCKS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00B0C6BF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18C5327B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02E48C9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AB43E3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Semester</w:t>
            </w:r>
          </w:p>
          <w:p w14:paraId="47583D2C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F2F956E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F846BA2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Semester_Result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16221B6B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[id] [int]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5828B33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[Sid]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C22E743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[SubjectCode]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20ED6F9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[StartDate] [Date]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E59DC02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[EndDate] [Date]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85A127E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[Average Mark] [Float]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2843679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[Status]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52AC3D4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PK_SemesterResult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</w:p>
          <w:p w14:paraId="64A7903A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0B54F6B6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[id]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14:paraId="55895E56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PAD_INDEX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STATISTICS_NORECOMPUTE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IGNORE_DUP_KEY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ALLOW_ROW_LOCKS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ALLOW_PAGE_LOCKS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11F4E841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7B7EC560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966E3D1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B3EB128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Semester_Result</w:t>
            </w:r>
          </w:p>
          <w:p w14:paraId="7F1EF20A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3877C5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E57B06F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[Subject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</w:p>
          <w:p w14:paraId="1518736F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[Sid]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6112C62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[SubjectCode]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BE09B3F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[SubjectName]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14:paraId="32B08C17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PK_Subject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</w:p>
          <w:p w14:paraId="39FB1DC8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71B249CF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[SubjectName]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14:paraId="5FC68754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PAD_INDEX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STATISTICS_NORECOMPUTE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IGNORE_DUP_KEY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ALLOW_ROW_LOCKS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ALLOW_PAGE_LOCKS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5E42888A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397D0CF8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0D676315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250E010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[Subject]</w:t>
            </w:r>
          </w:p>
          <w:p w14:paraId="03B0B1F0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CA6FBC9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D161F52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Subject_Result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74BC4355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[id] [int]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5701D12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[Sid]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9182BDB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[SubjectCode]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F575530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[SubjectName]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46BEA1B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[GradeCategory]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B00D538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[Weight]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A007CCA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[Value]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FC03B1B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[Comment]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CA85FF6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PK_SubjectResult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</w:p>
          <w:p w14:paraId="12764274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5DE006C6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[id]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14:paraId="7670C154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PAD_INDEX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STATISTICS_NORECOMPUTE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IGNORE_DUP_KEY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ALLOW_ROW_LOCKS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ALLOW_PAGE_LOCKS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5EB5A6D4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79CE01D5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GO</w:t>
            </w:r>
          </w:p>
          <w:p w14:paraId="6F293B04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BCA055C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Subject_Result</w:t>
            </w:r>
          </w:p>
          <w:p w14:paraId="303C6C78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91A0D77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78347DA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Assessment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226843D3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[Category]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4FEB006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[Part] [Int]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9B39CC4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[Weight]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A91C2BA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[Completion Criteria]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4E823E6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[Grading Guide]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8B60F96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[Note]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B80CFF3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PK_Assessment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7B66AAF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7C276109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[Category]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14:paraId="0DC28F95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PAD_INDEX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STATISTICS_NORECOMPUTE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IGNORE_DUP_KEY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ALLOW_ROW_LOCKS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ALLOW_PAGE_LOCKS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7C0AFD99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4CAFD8CF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11D4B5A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BE0807B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Assessment</w:t>
            </w:r>
          </w:p>
          <w:p w14:paraId="5EADBEC8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A7CDF2A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38A264D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Assessment_Student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55EC1BDB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[id] [int]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DF59020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[Sid]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0A70739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[SubjectCode]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2CCE941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[Category]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A1D2A65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[Type]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BF03EFB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[Duration]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AACF84E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[Question Type]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8BE8900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[No Question] [int]</w:t>
            </w:r>
          </w:p>
          <w:p w14:paraId="609A9579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PK_Assessment_Student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5651FF2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33874A5A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[id]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14:paraId="683C2474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PAD_INDEX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STATISTICS_NORECOMPUTE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IGNORE_DUP_KEY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ALLOW_ROW_LOCKS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ALLOW_PAGE_LOCKS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664F5419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0C5A3ABF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C8C67EE" w14:textId="77777777" w:rsidR="00754D4B" w:rsidRDefault="00754D4B" w:rsidP="00754D4B">
            <w:pPr>
              <w:shd w:val="clear" w:color="auto" w:fill="C1BFBF" w:themeFill="background2" w:themeFillShade="E6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6D7FC4" w14:textId="317C1EA8" w:rsidR="00754D4B" w:rsidRDefault="00754D4B" w:rsidP="00754D4B">
            <w:pPr>
              <w:pStyle w:val="ListParagraph"/>
              <w:shd w:val="clear" w:color="auto" w:fill="C1BFBF" w:themeFill="background2" w:themeFillShade="E6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Assessment_Student</w:t>
            </w:r>
          </w:p>
          <w:p w14:paraId="3165B25F" w14:textId="77777777" w:rsidR="002A5BA5" w:rsidRPr="00475B12" w:rsidRDefault="002A5BA5" w:rsidP="002A5BA5"/>
        </w:tc>
      </w:tr>
    </w:tbl>
    <w:p w14:paraId="25584448" w14:textId="77777777" w:rsidR="00C3569F" w:rsidRDefault="00C3569F" w:rsidP="00B7244E"/>
    <w:p w14:paraId="76B4B1F9" w14:textId="406F50D1" w:rsidR="00C3569F" w:rsidRDefault="0035468A" w:rsidP="0035468A">
      <w:pPr>
        <w:pStyle w:val="ListParagraph"/>
        <w:numPr>
          <w:ilvl w:val="0"/>
          <w:numId w:val="41"/>
        </w:numPr>
        <w:rPr>
          <w:rFonts w:ascii="Consolas" w:hAnsi="Consolas"/>
          <w:sz w:val="28"/>
        </w:rPr>
      </w:pPr>
      <w:r w:rsidRPr="00712EC5">
        <w:rPr>
          <w:rFonts w:ascii="Consolas" w:hAnsi="Consolas"/>
          <w:sz w:val="28"/>
        </w:rPr>
        <w:t>Insert Data</w:t>
      </w:r>
    </w:p>
    <w:p w14:paraId="097C2E95" w14:textId="77777777" w:rsidR="00712EC5" w:rsidRPr="00712EC5" w:rsidRDefault="00712EC5" w:rsidP="00712EC5">
      <w:pPr>
        <w:pStyle w:val="ListParagraph"/>
        <w:rPr>
          <w:rFonts w:ascii="Consolas" w:hAnsi="Consolas"/>
          <w:sz w:val="28"/>
        </w:rPr>
      </w:pPr>
    </w:p>
    <w:p w14:paraId="5FB650F0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Student([sid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FirstName],[LastName],[Email],[Date of Birth],[Gender]) Values (N'HE16001', N'Nguyen', N'Hoang Anh',N'anhnhhe16001@fpt.edu.vn',Cast(N'2002-12-06' as Date),N'Female')</w:t>
      </w:r>
    </w:p>
    <w:p w14:paraId="704BFF12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2E85475B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Student([sid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FirstName],[LastName],[Email],[Date of Birth],[Gender]) Values (N'HE16002', N'Nguyen', N'Anh Tai',N'tainahe16002@fpt.edu.vn',Cast(N'2002-11-12' as Date),N'Female')</w:t>
      </w:r>
    </w:p>
    <w:p w14:paraId="4A0F449A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46C799EB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Student([sid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FirstName],[LastName],[Email],[Date of Birth],[Gender]) Values (N'HE16003', N'Nguyen', N'Minh Anh',N'anhnmhe16003@fpt.edu.vn',Cast(N'2002-09-25' as Date),N'Male')</w:t>
      </w:r>
    </w:p>
    <w:p w14:paraId="72689B45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32198A2C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Student([sid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FirstName],[LastName],[Email],[Date of Birth],[Gender]) Values (N'HE16004', N'Pham', N'Minh Duc',N'ducpmhe16004@fpt.edu.vn',Cast(N'2002-04-06' as Date),N'Female')</w:t>
      </w:r>
    </w:p>
    <w:p w14:paraId="18D6873D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790EED0C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Student([sid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FirstName],[LastName],[Email],[Date of Birth],[Gender]) Values (N'HE16005', N'Nguyen', N'Van Anh',N'anhnvhe16005@fpt.edu.vn',Cast(N'2002-05-28' as Date),N'Male')</w:t>
      </w:r>
    </w:p>
    <w:p w14:paraId="4CA8E6E9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06AF54BC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lastRenderedPageBreak/>
        <w:t>Insert Student([sid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FirstName],[LastName],[Email],[Date of Birth],[Gender]) Values (N'HE16006', N'Duong', N'Hoang Long',N'longdhhe16006@fpt.edu.vn',Cast(N'2002-11-11' as Date),N'Female')</w:t>
      </w:r>
    </w:p>
    <w:p w14:paraId="0F526CD8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682644F3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Student([sid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FirstName],[LastName],[Email],[Date of Birth],[Gender]) Values (N'HE16007', N'Tran', N'Van Su</w:t>
      </w:r>
      <w:r w:rsidRPr="00712EC5">
        <w:rPr>
          <w:rFonts w:ascii="Consolas" w:hAnsi="Consolas"/>
          <w:sz w:val="20"/>
          <w:szCs w:val="20"/>
        </w:rPr>
        <w:tab/>
        <w:t>',N'sutvhe16007@fpt.edu.vn',Cast(N'2002-03-15' as Date),N'Female')</w:t>
      </w:r>
    </w:p>
    <w:p w14:paraId="1F301E1B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13FFC701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Student([sid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FirstName],[LastName],[Email],[Date of Birth],[Gender]) Values (N'HE16008', N'Vo', N'Viet Manh',N'manhvvhe16008@fpt.edu.vn',Cast(N'2002-10-06' as Date),N'Female')</w:t>
      </w:r>
    </w:p>
    <w:p w14:paraId="568238FE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5CD15AFD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Student([sid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FirstName],[LastName],[Email],[Date of Birth],[Gender]) Values (N'HE16009', N'Nguyen', N'Ngoc Anh',N'anhnnhe16009@fpt.edu.vn',Cast(N'2002-06-04' as Date),N'Male')</w:t>
      </w:r>
    </w:p>
    <w:p w14:paraId="669C7945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1BE53259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Student([sid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FirstName],[LastName],[Email],[Date of Birth],[Gender]) Values (N'HE16010', N'Nguyen', N'Quynh Thu',N'thunqhe16010@fpt.edu.vn',Cast(N'2002-10-29' as Date),N'Male')</w:t>
      </w:r>
    </w:p>
    <w:p w14:paraId="42C9317C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3B7C41E1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Student([sid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FirstName],[LastName],[Email],[Date of Birth],[Gender]) Values (N'HE16011', N'Vu', N'Duc Anh',N'anhvdhe16011@fpt.edu.vn',Cast(N'2002-11-23' as Date),N'Female')</w:t>
      </w:r>
    </w:p>
    <w:p w14:paraId="28F83ACB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55F4405B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Student([sid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FirstName],[LastName],[Email],[Date of Birth],[Gender]) Values (N'HE16012', N'Pham', N'Tuan Son',N'sonpthe16012@fpt.edu.vn',Cast(N'2002-10-10' as Date),N'Female')</w:t>
      </w:r>
    </w:p>
    <w:p w14:paraId="1655CF42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74FCD58A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Student([sid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FirstName],[LastName],[Email],[Date of Birth],[Gender]) Values (N'HE16013', N'Do', N'Huong Linh',N'linhdhhe16013@fpt.edu.vn',Cast(N'2002-09-04' as Date),N'Male')</w:t>
      </w:r>
    </w:p>
    <w:p w14:paraId="229902AD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63085DEB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Student([sid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FirstName],[LastName],[Email],[Date of Birth],[Gender]) Values (N'HE16014', N'Duong', N'Tung Lam',N'lamdthe16014@fpt.edu.vn',Cast(N'2002-06-23' as Date),N'Female')</w:t>
      </w:r>
    </w:p>
    <w:p w14:paraId="5307ED9E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723399CA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Student([sid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FirstName],[LastName],[Email],[Date of Birth],[Gender]) Values (N'HE16015', N'Ngo', N'Tung Son',N'sonnthe16015@fpt.edu.vn',Cast(N'2002-02-25' as Date),N'Female')</w:t>
      </w:r>
    </w:p>
    <w:p w14:paraId="409FE0F4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5085D32C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</w:p>
    <w:p w14:paraId="3903135B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Lecture([id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name]) Values (1, 'Nguyen Van Hoang')</w:t>
      </w:r>
    </w:p>
    <w:p w14:paraId="460A51C4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14EF9F87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Lecture([id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name]) Values (2, 'Tran Van An')</w:t>
      </w:r>
    </w:p>
    <w:p w14:paraId="47C7B0EB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52DB0E06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Lecture([id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name]) Values (3, 'Nguyen Phuong Chi')</w:t>
      </w:r>
    </w:p>
    <w:p w14:paraId="38B5D02D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32001994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Lecture([id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name]) Values (4, 'Hoang Manh Duc')</w:t>
      </w:r>
    </w:p>
    <w:p w14:paraId="48E20454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21CCE1E2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</w:p>
    <w:p w14:paraId="4C026CFF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Group_Student([id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Gname],[MajorCode],[Sid],[Lname]) Values (1,N'SE1601',N'SE',N'HE16001',N'Tran Van An')</w:t>
      </w:r>
    </w:p>
    <w:p w14:paraId="141C60EF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1FBF72B0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Group_Student([id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Gname],[MajorCode],[Sid],[Lname]) Values (2,N'SE1601',N'SE',N'HE16003',N'Tran Van An')</w:t>
      </w:r>
    </w:p>
    <w:p w14:paraId="0E9F96D1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1B699157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Group_Student([id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Gname],[MajorCode],[Sid],[Lname]) Values (3,N'AI1603',N'AI',N'HE16004',N'Nguyen Van Hoang')</w:t>
      </w:r>
    </w:p>
    <w:p w14:paraId="3BF98009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6DB1B368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Group_Student([id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Gname],[MajorCode],[Sid],[Lname]) Values (4,N'SE1602',N'SE',N'HE16012',N'Nguyen Phuong Chi')</w:t>
      </w:r>
    </w:p>
    <w:p w14:paraId="553C8A53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0E938193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Group_Student([id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Gname],[MajorCode],[Sid],[Lname]) Values (5,N'SE1602',N'SE',N'HE16005',N'Nguyen Phuong Chi')</w:t>
      </w:r>
    </w:p>
    <w:p w14:paraId="4BDE9BB3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3607FDD1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Group_Student([id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Gname],[MajorCode],[Sid],[Lname]) Values (6,N'AI1603',N'AI',N'HE16009',N'Nguyen Van Hoang')</w:t>
      </w:r>
    </w:p>
    <w:p w14:paraId="6BA101F5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1AD4F557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Group_Student([id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Gname],[MajorCode],[Sid],[Lname]) Values (7,N'IA1604',N'IA',N'HE16010',N'Hoang Manh Duc')</w:t>
      </w:r>
    </w:p>
    <w:p w14:paraId="76D4BC48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lastRenderedPageBreak/>
        <w:t>Go</w:t>
      </w:r>
    </w:p>
    <w:p w14:paraId="5A480067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Group_Student([id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Gname],[MajorCode],[Sid],[Lname]) Values (8,N'IA1604',N'IA',N'HE16015',N'Hoang Manh Duc')</w:t>
      </w:r>
    </w:p>
    <w:p w14:paraId="17445F24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350294E3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Group_Student([id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Gname],[MajorCode],[Sid],[Lname]) Values (9,N'SE1602',N'SE',N'HE16011',N'Nguyen Phuong Chi')</w:t>
      </w:r>
    </w:p>
    <w:p w14:paraId="3F1693C5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602FB518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Group_Student([id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Gname],[MajorCode],[Sid],[Lname]) Values (10,N'AI1603',N'AI',N'HE16008',N'Nguyen Van Hoang')</w:t>
      </w:r>
    </w:p>
    <w:p w14:paraId="21435354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2EE08FCA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Group_Student([id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Gname],[MajorCode],[Sid],[Lname]) Values (11,N'SE1602',N'SE',N'HE16002',N'Nguyen Phuong Chi')</w:t>
      </w:r>
    </w:p>
    <w:p w14:paraId="77F8FCCA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2606CB5E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Group_Student([id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Gname],[MajorCode],[Sid],[Lname]) Values (12,N'SE1601',N'SE',N'HE16006',N'Tran Van An')</w:t>
      </w:r>
    </w:p>
    <w:p w14:paraId="6DB4A3E5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460084B9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Group_Student([id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Gname],[MajorCode],[Sid],[Lname]) Values (13,N'IA1604',N'IA',N'HE16013',N'Hoang Manh Duc')</w:t>
      </w:r>
    </w:p>
    <w:p w14:paraId="1CF082DA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51D8B046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Group_Student([id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Gname],[MajorCode],[Sid],[Lname]) Values (14,N'AI1603',N'AI',N'HE16014',N'Nguyen Van Hoang')</w:t>
      </w:r>
    </w:p>
    <w:p w14:paraId="00EF476C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7693B37A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Group_Student([id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Gname],[MajorCode],[Sid],[Lname]) Values (15,N'SE1601',N'SE',N'HE16007',N'Tran Van An')</w:t>
      </w:r>
    </w:p>
    <w:p w14:paraId="1B5946D6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4AFF33F8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</w:p>
    <w:p w14:paraId="3B797BB9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Semester([SubjectCode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SubjectName],[Term]) Values (N'PRF192',N'Programming Fundamentals',N'1')</w:t>
      </w:r>
    </w:p>
    <w:p w14:paraId="3E8C3EC0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25501DB9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Semester([SubjectCode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SubjectName],[Term]) Values (N'CEA201',N'Computer Organization and Architecture',N'1')</w:t>
      </w:r>
    </w:p>
    <w:p w14:paraId="0D91111C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114A1CEA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Semester([SubjectCode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SubjectName],[Term]) Values (N'PRO192',N'Object-Oriented Programming',N'2')</w:t>
      </w:r>
    </w:p>
    <w:p w14:paraId="63440A42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444A6A3B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Semester([SubjectCode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SubjectName],[Term]) Values (N'NWC204',N'Computer Networking',N'2')</w:t>
      </w:r>
    </w:p>
    <w:p w14:paraId="75DA349E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4F2193C6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Semester([SubjectCode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SubjectName],[Term]) Values (N'LAB211',N'OPP with Java Lab',N'3')</w:t>
      </w:r>
    </w:p>
    <w:p w14:paraId="562EEEDE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618E8F9E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Semester([SubjectCode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SubjectName],[Term]) Values (N'IAO202',N'Introduction to Information Assurance',N'3')</w:t>
      </w:r>
    </w:p>
    <w:p w14:paraId="3528797D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6CC9891F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</w:p>
    <w:p w14:paraId="0A9E6CDE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Semester_Result([id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Sid],[SubjectCode],[StartDate],[EndDate],[Average Mark],[Status]) Values (1,N'HE16003',N'PRF192',Cast(N'2021-09-06' as Date),Cast(N'2021-11-10' as Date),5,N'Passed')</w:t>
      </w:r>
    </w:p>
    <w:p w14:paraId="7AC324D6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2B691BAE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Semester_Result([id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Sid],[SubjectCode],[StartDate],[EndDate],[Average Mark],[Status]) Values (2,N'HE16006',N'CEA201',Cast(N'2021-09-06' as Date),Cast(N'2021-11-12' as Date),7,N'Passed')</w:t>
      </w:r>
    </w:p>
    <w:p w14:paraId="7A57B873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124C169B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Semester_Result([id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Sid],[SubjectCode],[StartDate],[EndDate],[Average Mark],[Status]) Values (3,N'HE16005',N'PRF192',Cast(N'2021-09-06' as Date),Cast(N'2021-11-10' as Date),4.9,N'Not Passed')</w:t>
      </w:r>
    </w:p>
    <w:p w14:paraId="0C0BF17B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413BC5DD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Semester_Result([id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Sid],[SubjectCode],[StartDate],[EndDate],[Average Mark],[Status]) Values (4,N'HE16008',N'PRO192',Cast(N'2022-01-05' as Date),Cast(N'2022-03-25' as Date),4,N'Not Passed')</w:t>
      </w:r>
    </w:p>
    <w:p w14:paraId="2D228262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1FF0ADF0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lastRenderedPageBreak/>
        <w:t>Insert Semester_Result([id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Sid],[SubjectCode],[StartDate],[EndDate],[Average Mark],[Status]) Values (5,N'HE16013',N'NWC204',Cast(N'2022-01-05' as Date),Cast(N'2022-03-25' as Date),8,N'Passed')</w:t>
      </w:r>
    </w:p>
    <w:p w14:paraId="6F4D9CD6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0F86B6FB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Semester_Result([id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Sid],[SubjectCode],[StartDate],[EndDate],[Average Mark],[Status]) Values (6,N'HE16010',N'NWC204',Cast(N'2022-01-05' as Date),Cast(N'2022-03-25' as Date),NUll,N'Attendance Fail')</w:t>
      </w:r>
    </w:p>
    <w:p w14:paraId="3E266AC3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62DAA1CA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Semester_Result([id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Sid],[SubjectCode],[StartDate],[EndDate],[Average Mark],[Status]) Values (7,N'HE16012',N'LAB211',Cast(N'2022-05-09' as Date),Cast(N'2022-07-22' as Date),750,N'Passed')</w:t>
      </w:r>
    </w:p>
    <w:p w14:paraId="787DB23F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092C225C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Semester_Result([id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Sid],[SubjectCode],[StartDate],[EndDate],[Average Mark],[Status]) Values (8,N'HE16010',N'IAO202',Cast(N'2022-05-09' as Date),Cast(N'2021-07-22' as Date),NULL,N'Attendance Fail')</w:t>
      </w:r>
    </w:p>
    <w:p w14:paraId="7D2EE67B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0B4CEC55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Semester_Result([id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Sid],[SubjectCode],[StartDate],[EndDate],[Average Mark],[Status]) Values (9,N'HE16008',N'LAB211',Cast(N'2022-05-09' as Date),Cast(N'2021-07-22' as Date),200,N'Not Passed')</w:t>
      </w:r>
    </w:p>
    <w:p w14:paraId="21131EDF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75940802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Semester_Result([id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Sid],[SubjectCode],[StartDate],[EndDate],[Average Mark],[Status]) Values (10,N'HE16013',N'IAO202',Cast(N'2022-05-09' as Date),Cast(N'2021-07-22' as Date),9,N'Passed')</w:t>
      </w:r>
    </w:p>
    <w:p w14:paraId="4B041B01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778CCCF4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</w:p>
    <w:p w14:paraId="6F9F9371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</w:p>
    <w:p w14:paraId="57E837FB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[Subject] ([Sid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SubjectCode],[SubjectName]) Values (N'HE16003',N'PRF192',N'Programming Fundamentals')</w:t>
      </w:r>
    </w:p>
    <w:p w14:paraId="02B8819D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7B5106F3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[Subject] ([Sid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SubjectCode],[SubjectName]) Values (N'HE16006',N'CEA201',N'Computer Organization and Architecture')</w:t>
      </w:r>
    </w:p>
    <w:p w14:paraId="6E848AD8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6DCF66E5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[Subject] ([Sid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SubjectCode],[SubjectName]) Values (N'HE16008',N'PRO192',N'Object-Oriented Programming')</w:t>
      </w:r>
    </w:p>
    <w:p w14:paraId="48AB44B8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6D78257A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[Subject] ([Sid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SubjectCode],[SubjectName]) Values (N'HE16010',N'NWC204',N'Computer Networking')</w:t>
      </w:r>
    </w:p>
    <w:p w14:paraId="3542A2F8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5872E26D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[Subject] ([Sid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SubjectCode],[SubjectName]) Values (N'HE16012',N'LAB211',N'OPP with Java Lab')</w:t>
      </w:r>
    </w:p>
    <w:p w14:paraId="4A6563BC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2EB011F8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[Subject] ([Sid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SubjectCode],[SubjectName]) Values (N'HE16013',N'IAO202',N'Introduction to Information Assurance')</w:t>
      </w:r>
    </w:p>
    <w:p w14:paraId="33AE156F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387921F6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</w:p>
    <w:p w14:paraId="1A189DA8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Subject_Result 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Sid],[SubjectCode],[SubjectName],[GradeCategory],[Weight],[Value],[Comment]) Values (1,N'HE16003',N'PRF192',N'Programming Fundamentals','Assignment',N'10.0%',6,NULL)</w:t>
      </w:r>
    </w:p>
    <w:p w14:paraId="3D64EDDA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6405AA65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Subject_Result 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Sid],[SubjectCode],[SubjectName],[GradeCategory],[Weight],[Value],[Comment]) Values (2,N'HE16003',N'PRF192',N'Programming Fundamentals','Progress Test',N'10.0%',5.2,NULL)</w:t>
      </w:r>
    </w:p>
    <w:p w14:paraId="4866DB9A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2D0386E7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Subject_Result 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Sid],[SubjectCode],[SubjectName],[GradeCategory],[Weight],[Value],[Comment]) Values (3,N'HE16003',N'PRF192',N'Programming Fundamentals','Workshop',N'10.0%',5.3,NULL)</w:t>
      </w:r>
    </w:p>
    <w:p w14:paraId="7B5B0B3B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6ECAC2ED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Subject_Result 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Sid],[SubjectCode],[SubjectName],[GradeCategory],[Weight],[Value],[Comment]) Values (4,N'HE16003',N'PRF192',N'Programming Fundamentals','Practical Exam',N'40.0%',4,NULL)</w:t>
      </w:r>
    </w:p>
    <w:p w14:paraId="73A4FEE6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lastRenderedPageBreak/>
        <w:t>GO</w:t>
      </w:r>
    </w:p>
    <w:p w14:paraId="1BD3A0B0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Subject_Result 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Sid],[SubjectCode],[SubjectName],[GradeCategory],[Weight],[Value],[Comment]) Values (5,N'HE16003',N'PRF192',N'Programming Fundamentals','Final Exam',N'30.0%',6.5,NULL)</w:t>
      </w:r>
    </w:p>
    <w:p w14:paraId="20C83F67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3D35267D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Subject_Result 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Sid],[SubjectCode],[SubjectName],[GradeCategory],[Weight],[Value],[Comment]) Values (6,N'HE16003',N'PRF192',N'Programming Fundamentals','Final Exam Resit',N'30.0%',8,NULL)</w:t>
      </w:r>
    </w:p>
    <w:p w14:paraId="3B125B9B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4A512D1D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Subject_Result 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Sid],[SubjectCode],[SubjectName],[GradeCategory],[Weight],[Value],[Comment]) Values (7,N'HE16006',N'CEA201',N'Computer Organization and Architecture','Assignment',N'30.0%',5.9,NULL)</w:t>
      </w:r>
    </w:p>
    <w:p w14:paraId="273C8947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586B372B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Subject_Result 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Sid],[SubjectCode],[SubjectName],[GradeCategory],[Weight],[Value],[Comment]) Values (8,N'HE16006',N'CEA201',N'Computer Organization and Architecture','Exercise',N'30.0%',7.8,NULL)</w:t>
      </w:r>
    </w:p>
    <w:p w14:paraId="24304650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6B062ECC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Subject_Result 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Sid],[SubjectCode],[SubjectName],[GradeCategory],[Weight],[Value],[Comment]) Values (9,N'HE16006',N'CEA201',N'Computer Organization and Architecture','Final Exam',N'40.0%',7.4,NULL)</w:t>
      </w:r>
    </w:p>
    <w:p w14:paraId="673E29BD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56D42B93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Subject_Result 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Sid],[SubjectCode],[SubjectName],[GradeCategory],[Weight],[Value],[Comment]) Values (10,N'HE16006',N'CEA201',N'Computer Organization and Architecture','Final Exam Resit',N'40.0%',8.4,NULL)</w:t>
      </w:r>
    </w:p>
    <w:p w14:paraId="2498802B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0979BC54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Subject_Result 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Sid],[SubjectCode],[SubjectName],[GradeCategory],[Weight],[Value],[Comment]) Values (11,N'HE16008',N'PRO192',N'Object-Oriented Programming','LAB',N'10.0%',6.7,NULL)</w:t>
      </w:r>
    </w:p>
    <w:p w14:paraId="1E3A99AA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4925DC9C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Subject_Result 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Sid],[SubjectCode],[SubjectName],[GradeCategory],[Weight],[Value],[Comment]) Values (12,N'HE16008',N'PRO192',N'Object-Oriented Programming','Progress Test',N'10.0%',7.3,NULL)</w:t>
      </w:r>
    </w:p>
    <w:p w14:paraId="4C8D1BF2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5C75F37F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Subject_Result 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Sid],[SubjectCode],[SubjectName],[GradeCategory],[Weight],[Value],[Comment]) Values (13,N'HE16008',N'PRO192',N'Object-Oriented Programming','Assignment',N'20.0%',6.8,NULL)</w:t>
      </w:r>
    </w:p>
    <w:p w14:paraId="340B2E26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2BF62792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Subject_Result 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Sid],[SubjectCode],[SubjectName],[GradeCategory],[Weight],[Value],[Comment]) Values (14,N'HE16008',N'PRO192',N'Object-Oriented Programming','Practical Exam',N'30.0%',5,NULL)</w:t>
      </w:r>
    </w:p>
    <w:p w14:paraId="1D58D59F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7407F679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Subject_Result 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Sid],[SubjectCode],[SubjectName],[GradeCategory],[Weight],[Value],[Comment]) Values (15,N'HE16008',N'PRO192',N'Object-Oriented Programming','Final Exam',N'30.0%',5.4,NULL)</w:t>
      </w:r>
    </w:p>
    <w:p w14:paraId="70876542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154484FF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Subject_Result 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Sid],[SubjectCode],[SubjectName],[GradeCategory],[Weight],[Value],[Comment]) Values (16,N'HE16008',N'PRO192',N'Object-Oriented Programming','Final Exam Resit',N'30.0%',6.4,NULL)</w:t>
      </w:r>
    </w:p>
    <w:p w14:paraId="00AEF365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52BC2B7A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Subject_Result 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Sid],[SubjectCode],[SubjectName],[GradeCategory],[Weight],[Value],[Comment]) Values (17,N'HE16010',N'NWC204',N'Computer Networking','Practicipation',N'10.0%',10,NULL)</w:t>
      </w:r>
    </w:p>
    <w:p w14:paraId="17DCD398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0DAE3F38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Subject_Result 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Sid],[SubjectCode],[SubjectName],[GradeCategory],[Weight],[Value],[Comment]) Values (18,N'HE16010',N'NWC204',N'Computer Networking','Lab Sessions',N'30.0%',9.4,NULL)</w:t>
      </w:r>
    </w:p>
    <w:p w14:paraId="70BC0861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789A648D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lastRenderedPageBreak/>
        <w:t>Insert Subject_Result 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Sid],[SubjectCode],[SubjectName],[GradeCategory],[Weight],[Value],[Comment]) Values (19,N'HE16010',N'NWC204',N'Computer Networking','Progress Test',N'30.0%',8.2,NULL)</w:t>
      </w:r>
    </w:p>
    <w:p w14:paraId="5610640A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4DDAC659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Subject_Result 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Sid],[SubjectCode],[SubjectName],[GradeCategory],[Weight],[Value],[Comment]) Values (20,N'HE16010',N'NWC204',N'Computer Networking','Final Exam',N'30.0%',7.6,NULL)</w:t>
      </w:r>
    </w:p>
    <w:p w14:paraId="5CF821B1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36316994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Subject_Result 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Sid],[SubjectCode],[SubjectName],[GradeCategory],[Weight],[Value],[Comment]) Values (21,N'HE16010',N'NWC204',N'Computer Networking','Final Exam Resit',N'10.0%',9.6,NULL)</w:t>
      </w:r>
    </w:p>
    <w:p w14:paraId="20AC2A49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07DEEBFE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Subject_Result 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Sid],[SubjectCode],[SubjectName],[GradeCategory],[Weight],[Value],[Comment]) Values (22,N'HE16013',N'IAO202',N'Introduction to Information Assurance','Practicipation',N'10.0%',9.2,NULL)</w:t>
      </w:r>
    </w:p>
    <w:p w14:paraId="0E102EF7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1DE67C58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Subject_Result 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Sid],[SubjectCode],[SubjectName],[GradeCategory],[Weight],[Value],[Comment]) Values (23,N'HE16013',N'IAO202',N'Introduction to Information Assurance','Progress Test',N'20.0%',8.6,NULL)</w:t>
      </w:r>
    </w:p>
    <w:p w14:paraId="2E3D01CE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757AFA66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Subject_Result 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Sid],[SubjectCode],[SubjectName],[GradeCategory],[Weight],[Value],[Comment]) Values (24,N'HE16013',N'IAO202',N'Introduction to Information Assurance','Lab',N'40.0%',8.8,NULL)</w:t>
      </w:r>
    </w:p>
    <w:p w14:paraId="09E50E99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336DBAA8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Subject_Result 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Sid],[SubjectCode],[SubjectName],[GradeCategory],[Weight],[Value],[Comment]) Values (25,N'HE16013',N'IAO202',N'Introduction to Information Assurance','Final Exam',N'30.0%',9.4,NULL)</w:t>
      </w:r>
    </w:p>
    <w:p w14:paraId="139E85EB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43843567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Subject_Result 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Sid],[SubjectCode],[SubjectName],[GradeCategory],[Weight],[Value],[Comment]) Values (26,N'HE16013',N'IAO202',N'Introduction to Information Assurance','Final Exam Resit',N'30.0%',NULL,NULL)</w:t>
      </w:r>
    </w:p>
    <w:p w14:paraId="420190A0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51162CA8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</w:p>
    <w:p w14:paraId="5ABBFD66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Assessment([Category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Part],[Weight],[Completion Criteria],[Grading Guide],[Note]) Values (N'Progress Test',2,N'10.0%',N'&gt;0',N'By instructor using computer',N'Presented in the Course Implementation Plan approved by director')</w:t>
      </w:r>
    </w:p>
    <w:p w14:paraId="78F5201F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6EDE3EF1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Assessment([Category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Part],[Weight],[Completion Criteria],[Grading Guide],[Note]) Values (N'Assignment',1,N'20.0%',N'&gt;0',N'Preapared at home and present in class',N'40% Design,20% Implementation,40% Presentation of Project')</w:t>
      </w:r>
    </w:p>
    <w:p w14:paraId="5F21A327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287CF5E5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Assessment([Category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Part],[Weight],[Completion Criteria],[Grading Guide],[Note]) Values (N'Labs',5,N'15.0%',N'&gt;0',N'By instructor',N'Can continue at home')</w:t>
      </w:r>
    </w:p>
    <w:p w14:paraId="5CF22D27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51BB1EA3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Assessment([Category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Part],[Weight],[Completion Criteria],[Grading Guide],[Note]) Values (N'Practical Exam',1,N'25.0%',N'&gt;0',N'By exam board and department',N'Upload in CMS advance')</w:t>
      </w:r>
    </w:p>
    <w:p w14:paraId="12933B85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355F0ACD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Assessment([Category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Part],[Weight],[Completion Criteria],[Grading Guide],[Note]) Values (N'Final Exam',1,N'30.0%',N'5',N'Focus in the items in chapter',NULL)</w:t>
      </w:r>
    </w:p>
    <w:p w14:paraId="1A2E17C4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75528401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</w:p>
    <w:p w14:paraId="799F1757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Assessment_Student([id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Sid],[SubjectCode],[Category],[Type],[Duration],[Question Type],[No Question]) Values (1,N'HE16010',N'NWC204',N'Progess Test',N'Quiz',N'30 min',N'Multiple choice',15)</w:t>
      </w:r>
    </w:p>
    <w:p w14:paraId="674F63E8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6BB8AC7F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lastRenderedPageBreak/>
        <w:t>Insert Assessment_Student([id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Sid],[SubjectCode],[Category],[Type],[Duration],[Question Type],[No Question]) Values (2,N'HE16010',N'NWC204',N'Labs',N'on-going',N'in lab sessions',N'practical exercises',NULL)</w:t>
      </w:r>
    </w:p>
    <w:p w14:paraId="26BE6F96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72CB933F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Assessment_Student([id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Sid],[SubjectCode],[Category],[Type],[Duration],[Question Type],[No Question]) Values (3,N'HE16010',N'NWC204',N'Final Exam',N'final exam',N'60 min',N'Multiple choice',50)</w:t>
      </w:r>
    </w:p>
    <w:p w14:paraId="06DCDC37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61F8D510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Assessment_Student([id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Sid],[SubjectCode],[Category],[Type],[Duration],[Question Type],[No Question]) Values (4,N'HE16003',N'PRF192',N'Assignment',N'on-going',N'at home',N'Design,Presentation',NULL)</w:t>
      </w:r>
    </w:p>
    <w:p w14:paraId="2212B1AA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42367AFC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Assessment_Student([id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Sid],[SubjectCode],[Category],[Type],[Duration],[Question Type],[No Question]) Values (5,N'HE16003',N'PRF192',N'Progess Test',N'Quiz',N'30 min',N'Multiple choice',10)</w:t>
      </w:r>
    </w:p>
    <w:p w14:paraId="3F18E02D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385CF4E4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Assessment_Student([id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Sid],[SubjectCode],[Category],[Type],[Duration],[Question Type],[No Question]) Values (6,N'HE16003',N'PRF192',N'Practical Exam',N'practical exam',N'85 min',N'Preferable',10)</w:t>
      </w:r>
    </w:p>
    <w:p w14:paraId="612BA0CC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61C4A75F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Assessment_Student([id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Sid],[SubjectCode],[Category],[Type],[Duration],[Question Type],[No Question]) Values (7,N'HE16003',N'PRF192',N'Final Exam',N'final exam',N'60 min',N'Multiple choice',50)</w:t>
      </w:r>
    </w:p>
    <w:p w14:paraId="5055CB9E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067139A7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Assessment_Student([id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Sid],[SubjectCode],[Category],[Type],[Duration],[Question Type],[No Question]) Values (8,N'HE16006',N'CEA201',N'Assignment',N'on-going',N'at home',N'Design',7)</w:t>
      </w:r>
    </w:p>
    <w:p w14:paraId="40BD798F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3FED3E23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Assessment_Student([id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Sid],[SubjectCode],[Category],[Type],[Duration],[Question Type],[No Question]) Values (9,N'HE16006',N'CEA201',N'Progess Test',N'Quiz',N'50 min',N'Multiple choice',40)</w:t>
      </w:r>
    </w:p>
    <w:p w14:paraId="0B75A0BB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3AA3DB82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Assessment_Student([id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Sid],[SubjectCode],[Category],[Type],[Duration],[Question Type],[No Question]) Values (10,N'HE16006',N'CEA201',N'Final Exam',N'final exam',N'60 min',N'Multiple choice',50)</w:t>
      </w:r>
    </w:p>
    <w:p w14:paraId="3B28DF32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2A075A41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Assessment_Student([id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Sid],[SubjectCode],[Category],[Type],[Duration],[Question Type],[No Question]) Values (11,N'HE16013',N'IAO202',N'Progress Test',N'Quiz',N'30 min',N'Multiple choice',15)</w:t>
      </w:r>
    </w:p>
    <w:p w14:paraId="771E4853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5FC99AC0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Assessment_Student([id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Sid],[SubjectCode],[Category],[Type],[Duration],[Question Type],[No Question]) Values (12,N'HE16013',N'IAO202',N'Labs',N'on-going',N'in lab sessions',N'practical exercise',NULL)</w:t>
      </w:r>
    </w:p>
    <w:p w14:paraId="5442A8AB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1C4D77B3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Assessment_Student([id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Sid],[SubjectCode],[Category],[Type],[Duration],[Question Type],[No Question]) Values (13,N'HE16013',N'IAO202',N'Final Exam',N'final exam',N'60 min',N'Multiple choice',50)</w:t>
      </w:r>
    </w:p>
    <w:p w14:paraId="62F5BDC1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087D8A01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Assessment_Student([id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Sid],[SubjectCode],[Category],[Type],[Duration],[Question Type],[No Question]) Values (14,N'HE16008',N'PRO192',N'Progress Test',N'Quiz',N'60 min',N'Multiple choice',100)</w:t>
      </w:r>
    </w:p>
    <w:p w14:paraId="532409A0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289220FC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Assessment_Student([id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Sid],[SubjectCode],[Category],[Type],[Duration],[Question Type],[No Question]) Values (15,N'HE16008',N'PRO192',N'Labs',N'on-going',N'in lab sessions',N'practical exercise',NULL)</w:t>
      </w:r>
    </w:p>
    <w:p w14:paraId="09081F91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17AFC41C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Assessment_Student([id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Sid],[SubjectCode],[Category],[Type],[Duration],[Question Type],[No Question]) Values (16,N'HE16008',N'PRO192',N'Assignment',N'on-going',N'at home',N'Design',5)</w:t>
      </w:r>
    </w:p>
    <w:p w14:paraId="4D03361F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0F4015D6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lastRenderedPageBreak/>
        <w:t>Insert Assessment_Student([id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Sid],[SubjectCode],[Category],[Type],[Duration],[Question Type],[No Question]) Values (17,N'HE16008',N'PRO192',N'Practical Exam',N'practical exam',N'85 min',N'Preferable',4)</w:t>
      </w:r>
    </w:p>
    <w:p w14:paraId="28926CAA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145F78E6" w14:textId="77777777" w:rsidR="00712EC5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Insert Assessment_Student([id</w:t>
      </w:r>
      <w:proofErr w:type="gramStart"/>
      <w:r w:rsidRPr="00712EC5">
        <w:rPr>
          <w:rFonts w:ascii="Consolas" w:hAnsi="Consolas"/>
          <w:sz w:val="20"/>
          <w:szCs w:val="20"/>
        </w:rPr>
        <w:t>],[</w:t>
      </w:r>
      <w:proofErr w:type="gramEnd"/>
      <w:r w:rsidRPr="00712EC5">
        <w:rPr>
          <w:rFonts w:ascii="Consolas" w:hAnsi="Consolas"/>
          <w:sz w:val="20"/>
          <w:szCs w:val="20"/>
        </w:rPr>
        <w:t>Sid],[SubjectCode],[Category],[Type],[Duration],[Question Type],[No Question]) Values (18,N'HE16008',N'PRO192',N'Final Exam',N'final exam',N'60 min',N'Multiple choice',50)</w:t>
      </w:r>
    </w:p>
    <w:p w14:paraId="722084A1" w14:textId="15085948" w:rsidR="0035468A" w:rsidRPr="00712EC5" w:rsidRDefault="00712EC5" w:rsidP="00712EC5">
      <w:pPr>
        <w:shd w:val="clear" w:color="auto" w:fill="BFBFBF" w:themeFill="background1" w:themeFillShade="BF"/>
        <w:rPr>
          <w:rFonts w:ascii="Consolas" w:hAnsi="Consolas"/>
          <w:sz w:val="20"/>
          <w:szCs w:val="20"/>
        </w:rPr>
      </w:pPr>
      <w:r w:rsidRPr="00712EC5">
        <w:rPr>
          <w:rFonts w:ascii="Consolas" w:hAnsi="Consolas"/>
          <w:sz w:val="20"/>
          <w:szCs w:val="20"/>
        </w:rPr>
        <w:t>GO</w:t>
      </w:r>
    </w:p>
    <w:p w14:paraId="7C55D075" w14:textId="032B0647" w:rsidR="00712EC5" w:rsidRDefault="00712EC5" w:rsidP="00712EC5">
      <w:pPr>
        <w:rPr>
          <w:sz w:val="28"/>
        </w:rPr>
      </w:pPr>
    </w:p>
    <w:p w14:paraId="249C8951" w14:textId="77777777" w:rsidR="00712EC5" w:rsidRDefault="00712EC5" w:rsidP="00712EC5">
      <w:pPr>
        <w:rPr>
          <w:sz w:val="28"/>
        </w:rPr>
      </w:pPr>
    </w:p>
    <w:p w14:paraId="5D272F9C" w14:textId="06BBC4A5" w:rsidR="00712EC5" w:rsidRPr="00DF1EAC" w:rsidRDefault="00712EC5" w:rsidP="00712EC5">
      <w:pPr>
        <w:pStyle w:val="ListParagraph"/>
        <w:numPr>
          <w:ilvl w:val="0"/>
          <w:numId w:val="41"/>
        </w:numPr>
        <w:rPr>
          <w:rFonts w:ascii="Consolas" w:hAnsi="Consolas"/>
          <w:sz w:val="28"/>
        </w:rPr>
      </w:pPr>
      <w:r w:rsidRPr="00DF1EAC">
        <w:rPr>
          <w:rFonts w:ascii="Consolas" w:hAnsi="Consolas"/>
          <w:sz w:val="28"/>
        </w:rPr>
        <w:t>References</w:t>
      </w:r>
    </w:p>
    <w:p w14:paraId="6E4961BD" w14:textId="06BBC4A5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2EC5">
        <w:rPr>
          <w:rFonts w:ascii="Consolas" w:hAnsi="Consolas" w:cs="Consolas"/>
          <w:color w:val="0000FF"/>
          <w:sz w:val="20"/>
          <w:szCs w:val="20"/>
        </w:rPr>
        <w:t>Alter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Table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Group_Student </w:t>
      </w:r>
      <w:proofErr w:type="gramStart"/>
      <w:r w:rsidRPr="00712EC5">
        <w:rPr>
          <w:rFonts w:ascii="Consolas" w:hAnsi="Consolas" w:cs="Consolas"/>
          <w:color w:val="0000FF"/>
          <w:sz w:val="20"/>
          <w:szCs w:val="20"/>
        </w:rPr>
        <w:t>With</w:t>
      </w:r>
      <w:proofErr w:type="gramEnd"/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Check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ADD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Constraint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FK_Group_Student_Student </w:t>
      </w:r>
      <w:r w:rsidRPr="00712EC5">
        <w:rPr>
          <w:rFonts w:ascii="Consolas" w:hAnsi="Consolas" w:cs="Consolas"/>
          <w:color w:val="0000FF"/>
          <w:sz w:val="20"/>
          <w:szCs w:val="20"/>
        </w:rPr>
        <w:t>Foreign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 xml:space="preserve">Key </w:t>
      </w:r>
      <w:r w:rsidRPr="00712EC5">
        <w:rPr>
          <w:rFonts w:ascii="Consolas" w:hAnsi="Consolas" w:cs="Consolas"/>
          <w:color w:val="808080"/>
          <w:sz w:val="20"/>
          <w:szCs w:val="20"/>
        </w:rPr>
        <w:t>(</w:t>
      </w:r>
      <w:r w:rsidRPr="00712EC5">
        <w:rPr>
          <w:rFonts w:ascii="Consolas" w:hAnsi="Consolas" w:cs="Consolas"/>
          <w:color w:val="000000"/>
          <w:sz w:val="20"/>
          <w:szCs w:val="20"/>
        </w:rPr>
        <w:t>[Sid]</w:t>
      </w:r>
      <w:r w:rsidRPr="00712EC5">
        <w:rPr>
          <w:rFonts w:ascii="Consolas" w:hAnsi="Consolas" w:cs="Consolas"/>
          <w:color w:val="808080"/>
          <w:sz w:val="20"/>
          <w:szCs w:val="20"/>
        </w:rPr>
        <w:t>)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References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Student</w:t>
      </w:r>
      <w:r w:rsidRPr="00712EC5">
        <w:rPr>
          <w:rFonts w:ascii="Consolas" w:hAnsi="Consolas" w:cs="Consolas"/>
          <w:color w:val="808080"/>
          <w:sz w:val="20"/>
          <w:szCs w:val="20"/>
        </w:rPr>
        <w:t>(</w:t>
      </w:r>
      <w:r w:rsidRPr="00712EC5">
        <w:rPr>
          <w:rFonts w:ascii="Consolas" w:hAnsi="Consolas" w:cs="Consolas"/>
          <w:color w:val="000000"/>
          <w:sz w:val="20"/>
          <w:szCs w:val="20"/>
        </w:rPr>
        <w:t>[sid]</w:t>
      </w:r>
      <w:r w:rsidRPr="00712EC5">
        <w:rPr>
          <w:rFonts w:ascii="Consolas" w:hAnsi="Consolas" w:cs="Consolas"/>
          <w:color w:val="808080"/>
          <w:sz w:val="20"/>
          <w:szCs w:val="20"/>
        </w:rPr>
        <w:t>)</w:t>
      </w:r>
    </w:p>
    <w:p w14:paraId="103777D0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2EC5">
        <w:rPr>
          <w:rFonts w:ascii="Consolas" w:hAnsi="Consolas" w:cs="Consolas"/>
          <w:color w:val="0000FF"/>
          <w:sz w:val="20"/>
          <w:szCs w:val="20"/>
        </w:rPr>
        <w:t>GO</w:t>
      </w:r>
    </w:p>
    <w:p w14:paraId="3AFC2C9F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2EC5">
        <w:rPr>
          <w:rFonts w:ascii="Consolas" w:hAnsi="Consolas" w:cs="Consolas"/>
          <w:color w:val="0000FF"/>
          <w:sz w:val="20"/>
          <w:szCs w:val="20"/>
        </w:rPr>
        <w:t>Alter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Table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Group_Student </w:t>
      </w:r>
      <w:r w:rsidRPr="00712EC5">
        <w:rPr>
          <w:rFonts w:ascii="Consolas" w:hAnsi="Consolas" w:cs="Consolas"/>
          <w:color w:val="0000FF"/>
          <w:sz w:val="20"/>
          <w:szCs w:val="20"/>
        </w:rPr>
        <w:t>Check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Constraint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FK_Group_Student_Student</w:t>
      </w:r>
    </w:p>
    <w:p w14:paraId="7748A33B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2EC5">
        <w:rPr>
          <w:rFonts w:ascii="Consolas" w:hAnsi="Consolas" w:cs="Consolas"/>
          <w:color w:val="0000FF"/>
          <w:sz w:val="20"/>
          <w:szCs w:val="20"/>
        </w:rPr>
        <w:t>Go</w:t>
      </w:r>
    </w:p>
    <w:p w14:paraId="38AAF59C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2EC5">
        <w:rPr>
          <w:rFonts w:ascii="Consolas" w:hAnsi="Consolas" w:cs="Consolas"/>
          <w:color w:val="0000FF"/>
          <w:sz w:val="20"/>
          <w:szCs w:val="20"/>
        </w:rPr>
        <w:t>Alter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Table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Group_Student </w:t>
      </w:r>
      <w:proofErr w:type="gramStart"/>
      <w:r w:rsidRPr="00712EC5">
        <w:rPr>
          <w:rFonts w:ascii="Consolas" w:hAnsi="Consolas" w:cs="Consolas"/>
          <w:color w:val="0000FF"/>
          <w:sz w:val="20"/>
          <w:szCs w:val="20"/>
        </w:rPr>
        <w:t>With</w:t>
      </w:r>
      <w:proofErr w:type="gramEnd"/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Check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ADD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Constraint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FK_Group_Student_Lecture </w:t>
      </w:r>
      <w:r w:rsidRPr="00712EC5">
        <w:rPr>
          <w:rFonts w:ascii="Consolas" w:hAnsi="Consolas" w:cs="Consolas"/>
          <w:color w:val="0000FF"/>
          <w:sz w:val="20"/>
          <w:szCs w:val="20"/>
        </w:rPr>
        <w:t>Foreign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Key</w:t>
      </w:r>
      <w:r w:rsidRPr="00712EC5">
        <w:rPr>
          <w:rFonts w:ascii="Consolas" w:hAnsi="Consolas" w:cs="Consolas"/>
          <w:color w:val="808080"/>
          <w:sz w:val="20"/>
          <w:szCs w:val="20"/>
        </w:rPr>
        <w:t>(</w:t>
      </w:r>
      <w:r w:rsidRPr="00712EC5">
        <w:rPr>
          <w:rFonts w:ascii="Consolas" w:hAnsi="Consolas" w:cs="Consolas"/>
          <w:color w:val="000000"/>
          <w:sz w:val="20"/>
          <w:szCs w:val="20"/>
        </w:rPr>
        <w:t>[Lname]</w:t>
      </w:r>
      <w:r w:rsidRPr="00712EC5">
        <w:rPr>
          <w:rFonts w:ascii="Consolas" w:hAnsi="Consolas" w:cs="Consolas"/>
          <w:color w:val="808080"/>
          <w:sz w:val="20"/>
          <w:szCs w:val="20"/>
        </w:rPr>
        <w:t>)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References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Lecture</w:t>
      </w:r>
      <w:r w:rsidRPr="00712EC5">
        <w:rPr>
          <w:rFonts w:ascii="Consolas" w:hAnsi="Consolas" w:cs="Consolas"/>
          <w:color w:val="808080"/>
          <w:sz w:val="20"/>
          <w:szCs w:val="20"/>
        </w:rPr>
        <w:t>(</w:t>
      </w:r>
      <w:r w:rsidRPr="00712EC5">
        <w:rPr>
          <w:rFonts w:ascii="Consolas" w:hAnsi="Consolas" w:cs="Consolas"/>
          <w:color w:val="000000"/>
          <w:sz w:val="20"/>
          <w:szCs w:val="20"/>
        </w:rPr>
        <w:t>[name]</w:t>
      </w:r>
      <w:r w:rsidRPr="00712EC5">
        <w:rPr>
          <w:rFonts w:ascii="Consolas" w:hAnsi="Consolas" w:cs="Consolas"/>
          <w:color w:val="808080"/>
          <w:sz w:val="20"/>
          <w:szCs w:val="20"/>
        </w:rPr>
        <w:t>)</w:t>
      </w:r>
    </w:p>
    <w:p w14:paraId="119D4029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2EC5">
        <w:rPr>
          <w:rFonts w:ascii="Consolas" w:hAnsi="Consolas" w:cs="Consolas"/>
          <w:color w:val="0000FF"/>
          <w:sz w:val="20"/>
          <w:szCs w:val="20"/>
        </w:rPr>
        <w:t>GO</w:t>
      </w:r>
    </w:p>
    <w:p w14:paraId="58B31A3E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2EC5">
        <w:rPr>
          <w:rFonts w:ascii="Consolas" w:hAnsi="Consolas" w:cs="Consolas"/>
          <w:color w:val="0000FF"/>
          <w:sz w:val="20"/>
          <w:szCs w:val="20"/>
        </w:rPr>
        <w:t>Alter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Table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Group_Student </w:t>
      </w:r>
      <w:r w:rsidRPr="00712EC5">
        <w:rPr>
          <w:rFonts w:ascii="Consolas" w:hAnsi="Consolas" w:cs="Consolas"/>
          <w:color w:val="0000FF"/>
          <w:sz w:val="20"/>
          <w:szCs w:val="20"/>
        </w:rPr>
        <w:t>Check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Constraint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FK_Group_Student_Lecture</w:t>
      </w:r>
    </w:p>
    <w:p w14:paraId="6A02A2F3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023229BC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5977C286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2EC5">
        <w:rPr>
          <w:rFonts w:ascii="Consolas" w:hAnsi="Consolas" w:cs="Consolas"/>
          <w:color w:val="0000FF"/>
          <w:sz w:val="20"/>
          <w:szCs w:val="20"/>
        </w:rPr>
        <w:t>Alter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Table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Semester_Result </w:t>
      </w:r>
      <w:proofErr w:type="gramStart"/>
      <w:r w:rsidRPr="00712EC5">
        <w:rPr>
          <w:rFonts w:ascii="Consolas" w:hAnsi="Consolas" w:cs="Consolas"/>
          <w:color w:val="0000FF"/>
          <w:sz w:val="20"/>
          <w:szCs w:val="20"/>
        </w:rPr>
        <w:t>With</w:t>
      </w:r>
      <w:proofErr w:type="gramEnd"/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Check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Add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Constraint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FK_Semester_Result_Student </w:t>
      </w:r>
      <w:r w:rsidRPr="00712EC5">
        <w:rPr>
          <w:rFonts w:ascii="Consolas" w:hAnsi="Consolas" w:cs="Consolas"/>
          <w:color w:val="0000FF"/>
          <w:sz w:val="20"/>
          <w:szCs w:val="20"/>
        </w:rPr>
        <w:t>Foreign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Key</w:t>
      </w:r>
      <w:r w:rsidRPr="00712EC5">
        <w:rPr>
          <w:rFonts w:ascii="Consolas" w:hAnsi="Consolas" w:cs="Consolas"/>
          <w:color w:val="808080"/>
          <w:sz w:val="20"/>
          <w:szCs w:val="20"/>
        </w:rPr>
        <w:t>(</w:t>
      </w:r>
      <w:r w:rsidRPr="00712EC5">
        <w:rPr>
          <w:rFonts w:ascii="Consolas" w:hAnsi="Consolas" w:cs="Consolas"/>
          <w:color w:val="000000"/>
          <w:sz w:val="20"/>
          <w:szCs w:val="20"/>
        </w:rPr>
        <w:t>[Sid]</w:t>
      </w:r>
      <w:r w:rsidRPr="00712EC5">
        <w:rPr>
          <w:rFonts w:ascii="Consolas" w:hAnsi="Consolas" w:cs="Consolas"/>
          <w:color w:val="808080"/>
          <w:sz w:val="20"/>
          <w:szCs w:val="20"/>
        </w:rPr>
        <w:t>)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References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Student</w:t>
      </w:r>
      <w:r w:rsidRPr="00712EC5">
        <w:rPr>
          <w:rFonts w:ascii="Consolas" w:hAnsi="Consolas" w:cs="Consolas"/>
          <w:color w:val="808080"/>
          <w:sz w:val="20"/>
          <w:szCs w:val="20"/>
        </w:rPr>
        <w:t>(</w:t>
      </w:r>
      <w:r w:rsidRPr="00712EC5">
        <w:rPr>
          <w:rFonts w:ascii="Consolas" w:hAnsi="Consolas" w:cs="Consolas"/>
          <w:color w:val="000000"/>
          <w:sz w:val="20"/>
          <w:szCs w:val="20"/>
        </w:rPr>
        <w:t>[sid]</w:t>
      </w:r>
      <w:r w:rsidRPr="00712EC5">
        <w:rPr>
          <w:rFonts w:ascii="Consolas" w:hAnsi="Consolas" w:cs="Consolas"/>
          <w:color w:val="808080"/>
          <w:sz w:val="20"/>
          <w:szCs w:val="20"/>
        </w:rPr>
        <w:t>)</w:t>
      </w:r>
    </w:p>
    <w:p w14:paraId="626E757B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2EC5">
        <w:rPr>
          <w:rFonts w:ascii="Consolas" w:hAnsi="Consolas" w:cs="Consolas"/>
          <w:color w:val="0000FF"/>
          <w:sz w:val="20"/>
          <w:szCs w:val="20"/>
        </w:rPr>
        <w:t>GO</w:t>
      </w:r>
    </w:p>
    <w:p w14:paraId="429DE89E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2EC5">
        <w:rPr>
          <w:rFonts w:ascii="Consolas" w:hAnsi="Consolas" w:cs="Consolas"/>
          <w:color w:val="0000FF"/>
          <w:sz w:val="20"/>
          <w:szCs w:val="20"/>
        </w:rPr>
        <w:t>Alter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Table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Semester_Result </w:t>
      </w:r>
      <w:r w:rsidRPr="00712EC5">
        <w:rPr>
          <w:rFonts w:ascii="Consolas" w:hAnsi="Consolas" w:cs="Consolas"/>
          <w:color w:val="0000FF"/>
          <w:sz w:val="20"/>
          <w:szCs w:val="20"/>
        </w:rPr>
        <w:t>Check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Constraint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FK_Semester_Result_Student</w:t>
      </w:r>
    </w:p>
    <w:p w14:paraId="3EF1D5AF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2EC5">
        <w:rPr>
          <w:rFonts w:ascii="Consolas" w:hAnsi="Consolas" w:cs="Consolas"/>
          <w:color w:val="0000FF"/>
          <w:sz w:val="20"/>
          <w:szCs w:val="20"/>
        </w:rPr>
        <w:t>Alter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Table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Semester_Result </w:t>
      </w:r>
      <w:proofErr w:type="gramStart"/>
      <w:r w:rsidRPr="00712EC5">
        <w:rPr>
          <w:rFonts w:ascii="Consolas" w:hAnsi="Consolas" w:cs="Consolas"/>
          <w:color w:val="0000FF"/>
          <w:sz w:val="20"/>
          <w:szCs w:val="20"/>
        </w:rPr>
        <w:t>With</w:t>
      </w:r>
      <w:proofErr w:type="gramEnd"/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Check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Add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Constraint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FK_Semester_Result_Semester </w:t>
      </w:r>
      <w:r w:rsidRPr="00712EC5">
        <w:rPr>
          <w:rFonts w:ascii="Consolas" w:hAnsi="Consolas" w:cs="Consolas"/>
          <w:color w:val="0000FF"/>
          <w:sz w:val="20"/>
          <w:szCs w:val="20"/>
        </w:rPr>
        <w:t>Foreign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Key</w:t>
      </w:r>
      <w:r w:rsidRPr="00712EC5">
        <w:rPr>
          <w:rFonts w:ascii="Consolas" w:hAnsi="Consolas" w:cs="Consolas"/>
          <w:color w:val="808080"/>
          <w:sz w:val="20"/>
          <w:szCs w:val="20"/>
        </w:rPr>
        <w:t>(</w:t>
      </w:r>
      <w:r w:rsidRPr="00712EC5">
        <w:rPr>
          <w:rFonts w:ascii="Consolas" w:hAnsi="Consolas" w:cs="Consolas"/>
          <w:color w:val="000000"/>
          <w:sz w:val="20"/>
          <w:szCs w:val="20"/>
        </w:rPr>
        <w:t>[SubjectCode]</w:t>
      </w:r>
      <w:r w:rsidRPr="00712EC5">
        <w:rPr>
          <w:rFonts w:ascii="Consolas" w:hAnsi="Consolas" w:cs="Consolas"/>
          <w:color w:val="808080"/>
          <w:sz w:val="20"/>
          <w:szCs w:val="20"/>
        </w:rPr>
        <w:t>)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References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Semester</w:t>
      </w:r>
      <w:r w:rsidRPr="00712EC5">
        <w:rPr>
          <w:rFonts w:ascii="Consolas" w:hAnsi="Consolas" w:cs="Consolas"/>
          <w:color w:val="808080"/>
          <w:sz w:val="20"/>
          <w:szCs w:val="20"/>
        </w:rPr>
        <w:t>(</w:t>
      </w:r>
      <w:r w:rsidRPr="00712EC5">
        <w:rPr>
          <w:rFonts w:ascii="Consolas" w:hAnsi="Consolas" w:cs="Consolas"/>
          <w:color w:val="000000"/>
          <w:sz w:val="20"/>
          <w:szCs w:val="20"/>
        </w:rPr>
        <w:t>[SubjectCode]</w:t>
      </w:r>
      <w:r w:rsidRPr="00712EC5">
        <w:rPr>
          <w:rFonts w:ascii="Consolas" w:hAnsi="Consolas" w:cs="Consolas"/>
          <w:color w:val="808080"/>
          <w:sz w:val="20"/>
          <w:szCs w:val="20"/>
        </w:rPr>
        <w:t>)</w:t>
      </w:r>
    </w:p>
    <w:p w14:paraId="5E9F5DB5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2EC5">
        <w:rPr>
          <w:rFonts w:ascii="Consolas" w:hAnsi="Consolas" w:cs="Consolas"/>
          <w:color w:val="0000FF"/>
          <w:sz w:val="20"/>
          <w:szCs w:val="20"/>
        </w:rPr>
        <w:t>GO</w:t>
      </w:r>
    </w:p>
    <w:p w14:paraId="22DADF5E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2EC5">
        <w:rPr>
          <w:rFonts w:ascii="Consolas" w:hAnsi="Consolas" w:cs="Consolas"/>
          <w:color w:val="0000FF"/>
          <w:sz w:val="20"/>
          <w:szCs w:val="20"/>
        </w:rPr>
        <w:t>Alter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Table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Semester_Result </w:t>
      </w:r>
      <w:r w:rsidRPr="00712EC5">
        <w:rPr>
          <w:rFonts w:ascii="Consolas" w:hAnsi="Consolas" w:cs="Consolas"/>
          <w:color w:val="0000FF"/>
          <w:sz w:val="20"/>
          <w:szCs w:val="20"/>
        </w:rPr>
        <w:t>Check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Constraint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FK_Semester_Result_Semester</w:t>
      </w:r>
    </w:p>
    <w:p w14:paraId="41B7E13B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4648643B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2EC5">
        <w:rPr>
          <w:rFonts w:ascii="Consolas" w:hAnsi="Consolas" w:cs="Consolas"/>
          <w:color w:val="0000FF"/>
          <w:sz w:val="20"/>
          <w:szCs w:val="20"/>
        </w:rPr>
        <w:t>Alter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Table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[Subject] </w:t>
      </w:r>
      <w:r w:rsidRPr="00712EC5">
        <w:rPr>
          <w:rFonts w:ascii="Consolas" w:hAnsi="Consolas" w:cs="Consolas"/>
          <w:color w:val="0000FF"/>
          <w:sz w:val="20"/>
          <w:szCs w:val="20"/>
        </w:rPr>
        <w:t>With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Check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Add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Constraint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FK_Subject_Student </w:t>
      </w:r>
      <w:r w:rsidRPr="00712EC5">
        <w:rPr>
          <w:rFonts w:ascii="Consolas" w:hAnsi="Consolas" w:cs="Consolas"/>
          <w:color w:val="0000FF"/>
          <w:sz w:val="20"/>
          <w:szCs w:val="20"/>
        </w:rPr>
        <w:t>Foreign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Key</w:t>
      </w:r>
      <w:r w:rsidRPr="00712EC5">
        <w:rPr>
          <w:rFonts w:ascii="Consolas" w:hAnsi="Consolas" w:cs="Consolas"/>
          <w:color w:val="808080"/>
          <w:sz w:val="20"/>
          <w:szCs w:val="20"/>
        </w:rPr>
        <w:t>(</w:t>
      </w:r>
      <w:r w:rsidRPr="00712EC5">
        <w:rPr>
          <w:rFonts w:ascii="Consolas" w:hAnsi="Consolas" w:cs="Consolas"/>
          <w:color w:val="000000"/>
          <w:sz w:val="20"/>
          <w:szCs w:val="20"/>
        </w:rPr>
        <w:t>[Sid]</w:t>
      </w:r>
      <w:r w:rsidRPr="00712EC5">
        <w:rPr>
          <w:rFonts w:ascii="Consolas" w:hAnsi="Consolas" w:cs="Consolas"/>
          <w:color w:val="808080"/>
          <w:sz w:val="20"/>
          <w:szCs w:val="20"/>
        </w:rPr>
        <w:t>)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References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Student</w:t>
      </w:r>
      <w:r w:rsidRPr="00712EC5">
        <w:rPr>
          <w:rFonts w:ascii="Consolas" w:hAnsi="Consolas" w:cs="Consolas"/>
          <w:color w:val="808080"/>
          <w:sz w:val="20"/>
          <w:szCs w:val="20"/>
        </w:rPr>
        <w:t>(</w:t>
      </w:r>
      <w:r w:rsidRPr="00712EC5">
        <w:rPr>
          <w:rFonts w:ascii="Consolas" w:hAnsi="Consolas" w:cs="Consolas"/>
          <w:color w:val="000000"/>
          <w:sz w:val="20"/>
          <w:szCs w:val="20"/>
        </w:rPr>
        <w:t>[sid]</w:t>
      </w:r>
      <w:r w:rsidRPr="00712EC5">
        <w:rPr>
          <w:rFonts w:ascii="Consolas" w:hAnsi="Consolas" w:cs="Consolas"/>
          <w:color w:val="808080"/>
          <w:sz w:val="20"/>
          <w:szCs w:val="20"/>
        </w:rPr>
        <w:t>)</w:t>
      </w:r>
    </w:p>
    <w:p w14:paraId="623A166E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2EC5">
        <w:rPr>
          <w:rFonts w:ascii="Consolas" w:hAnsi="Consolas" w:cs="Consolas"/>
          <w:color w:val="0000FF"/>
          <w:sz w:val="20"/>
          <w:szCs w:val="20"/>
        </w:rPr>
        <w:t>Go</w:t>
      </w:r>
    </w:p>
    <w:p w14:paraId="697B627C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2EC5">
        <w:rPr>
          <w:rFonts w:ascii="Consolas" w:hAnsi="Consolas" w:cs="Consolas"/>
          <w:color w:val="0000FF"/>
          <w:sz w:val="20"/>
          <w:szCs w:val="20"/>
        </w:rPr>
        <w:t>Alter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Table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[Subject] </w:t>
      </w:r>
      <w:r w:rsidRPr="00712EC5">
        <w:rPr>
          <w:rFonts w:ascii="Consolas" w:hAnsi="Consolas" w:cs="Consolas"/>
          <w:color w:val="0000FF"/>
          <w:sz w:val="20"/>
          <w:szCs w:val="20"/>
        </w:rPr>
        <w:t>Check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Constraint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FK_Subject_Student</w:t>
      </w:r>
    </w:p>
    <w:p w14:paraId="3D7E17CC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2963C467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73726E58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2EC5">
        <w:rPr>
          <w:rFonts w:ascii="Consolas" w:hAnsi="Consolas" w:cs="Consolas"/>
          <w:color w:val="0000FF"/>
          <w:sz w:val="20"/>
          <w:szCs w:val="20"/>
        </w:rPr>
        <w:t>Alter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Table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Subject_Result </w:t>
      </w:r>
      <w:proofErr w:type="gramStart"/>
      <w:r w:rsidRPr="00712EC5">
        <w:rPr>
          <w:rFonts w:ascii="Consolas" w:hAnsi="Consolas" w:cs="Consolas"/>
          <w:color w:val="0000FF"/>
          <w:sz w:val="20"/>
          <w:szCs w:val="20"/>
        </w:rPr>
        <w:t>With</w:t>
      </w:r>
      <w:proofErr w:type="gramEnd"/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Check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Add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Constraint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FK_Subject_Result_Student </w:t>
      </w:r>
      <w:r w:rsidRPr="00712EC5">
        <w:rPr>
          <w:rFonts w:ascii="Consolas" w:hAnsi="Consolas" w:cs="Consolas"/>
          <w:color w:val="0000FF"/>
          <w:sz w:val="20"/>
          <w:szCs w:val="20"/>
        </w:rPr>
        <w:t>Foreign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Key</w:t>
      </w:r>
      <w:r w:rsidRPr="00712EC5">
        <w:rPr>
          <w:rFonts w:ascii="Consolas" w:hAnsi="Consolas" w:cs="Consolas"/>
          <w:color w:val="808080"/>
          <w:sz w:val="20"/>
          <w:szCs w:val="20"/>
        </w:rPr>
        <w:t>(</w:t>
      </w:r>
      <w:r w:rsidRPr="00712EC5">
        <w:rPr>
          <w:rFonts w:ascii="Consolas" w:hAnsi="Consolas" w:cs="Consolas"/>
          <w:color w:val="000000"/>
          <w:sz w:val="20"/>
          <w:szCs w:val="20"/>
        </w:rPr>
        <w:t>[Sid]</w:t>
      </w:r>
      <w:r w:rsidRPr="00712EC5">
        <w:rPr>
          <w:rFonts w:ascii="Consolas" w:hAnsi="Consolas" w:cs="Consolas"/>
          <w:color w:val="808080"/>
          <w:sz w:val="20"/>
          <w:szCs w:val="20"/>
        </w:rPr>
        <w:t>)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References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Student</w:t>
      </w:r>
      <w:r w:rsidRPr="00712EC5">
        <w:rPr>
          <w:rFonts w:ascii="Consolas" w:hAnsi="Consolas" w:cs="Consolas"/>
          <w:color w:val="808080"/>
          <w:sz w:val="20"/>
          <w:szCs w:val="20"/>
        </w:rPr>
        <w:t>(</w:t>
      </w:r>
      <w:r w:rsidRPr="00712EC5">
        <w:rPr>
          <w:rFonts w:ascii="Consolas" w:hAnsi="Consolas" w:cs="Consolas"/>
          <w:color w:val="000000"/>
          <w:sz w:val="20"/>
          <w:szCs w:val="20"/>
        </w:rPr>
        <w:t>[sid]</w:t>
      </w:r>
      <w:r w:rsidRPr="00712EC5">
        <w:rPr>
          <w:rFonts w:ascii="Consolas" w:hAnsi="Consolas" w:cs="Consolas"/>
          <w:color w:val="808080"/>
          <w:sz w:val="20"/>
          <w:szCs w:val="20"/>
        </w:rPr>
        <w:t>)</w:t>
      </w:r>
    </w:p>
    <w:p w14:paraId="08001863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2EC5">
        <w:rPr>
          <w:rFonts w:ascii="Consolas" w:hAnsi="Consolas" w:cs="Consolas"/>
          <w:color w:val="0000FF"/>
          <w:sz w:val="20"/>
          <w:szCs w:val="20"/>
        </w:rPr>
        <w:t>GO</w:t>
      </w:r>
    </w:p>
    <w:p w14:paraId="06B44F88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2EC5">
        <w:rPr>
          <w:rFonts w:ascii="Consolas" w:hAnsi="Consolas" w:cs="Consolas"/>
          <w:color w:val="0000FF"/>
          <w:sz w:val="20"/>
          <w:szCs w:val="20"/>
        </w:rPr>
        <w:t>Alter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Table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Subject_Result </w:t>
      </w:r>
      <w:r w:rsidRPr="00712EC5">
        <w:rPr>
          <w:rFonts w:ascii="Consolas" w:hAnsi="Consolas" w:cs="Consolas"/>
          <w:color w:val="0000FF"/>
          <w:sz w:val="20"/>
          <w:szCs w:val="20"/>
        </w:rPr>
        <w:t>Check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Constraint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FK_Subject_Result_Student</w:t>
      </w:r>
    </w:p>
    <w:p w14:paraId="4E5BC569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2EC5">
        <w:rPr>
          <w:rFonts w:ascii="Consolas" w:hAnsi="Consolas" w:cs="Consolas"/>
          <w:color w:val="0000FF"/>
          <w:sz w:val="20"/>
          <w:szCs w:val="20"/>
        </w:rPr>
        <w:t>Alter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Table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Subject_Result </w:t>
      </w:r>
      <w:proofErr w:type="gramStart"/>
      <w:r w:rsidRPr="00712EC5">
        <w:rPr>
          <w:rFonts w:ascii="Consolas" w:hAnsi="Consolas" w:cs="Consolas"/>
          <w:color w:val="0000FF"/>
          <w:sz w:val="20"/>
          <w:szCs w:val="20"/>
        </w:rPr>
        <w:t>With</w:t>
      </w:r>
      <w:proofErr w:type="gramEnd"/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Check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Add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Constraint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FK_Subject_Result_Subject </w:t>
      </w:r>
      <w:r w:rsidRPr="00712EC5">
        <w:rPr>
          <w:rFonts w:ascii="Consolas" w:hAnsi="Consolas" w:cs="Consolas"/>
          <w:color w:val="0000FF"/>
          <w:sz w:val="20"/>
          <w:szCs w:val="20"/>
        </w:rPr>
        <w:t>Foreign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Key</w:t>
      </w:r>
      <w:r w:rsidRPr="00712EC5">
        <w:rPr>
          <w:rFonts w:ascii="Consolas" w:hAnsi="Consolas" w:cs="Consolas"/>
          <w:color w:val="808080"/>
          <w:sz w:val="20"/>
          <w:szCs w:val="20"/>
        </w:rPr>
        <w:t>(</w:t>
      </w:r>
      <w:r w:rsidRPr="00712EC5">
        <w:rPr>
          <w:rFonts w:ascii="Consolas" w:hAnsi="Consolas" w:cs="Consolas"/>
          <w:color w:val="000000"/>
          <w:sz w:val="20"/>
          <w:szCs w:val="20"/>
        </w:rPr>
        <w:t>[SubjectName]</w:t>
      </w:r>
      <w:r w:rsidRPr="00712EC5">
        <w:rPr>
          <w:rFonts w:ascii="Consolas" w:hAnsi="Consolas" w:cs="Consolas"/>
          <w:color w:val="808080"/>
          <w:sz w:val="20"/>
          <w:szCs w:val="20"/>
        </w:rPr>
        <w:t>)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References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[Subject]</w:t>
      </w:r>
      <w:r w:rsidRPr="00712EC5">
        <w:rPr>
          <w:rFonts w:ascii="Consolas" w:hAnsi="Consolas" w:cs="Consolas"/>
          <w:color w:val="808080"/>
          <w:sz w:val="20"/>
          <w:szCs w:val="20"/>
        </w:rPr>
        <w:t>(</w:t>
      </w:r>
      <w:r w:rsidRPr="00712EC5">
        <w:rPr>
          <w:rFonts w:ascii="Consolas" w:hAnsi="Consolas" w:cs="Consolas"/>
          <w:color w:val="000000"/>
          <w:sz w:val="20"/>
          <w:szCs w:val="20"/>
        </w:rPr>
        <w:t>[SubjectName]</w:t>
      </w:r>
      <w:r w:rsidRPr="00712EC5">
        <w:rPr>
          <w:rFonts w:ascii="Consolas" w:hAnsi="Consolas" w:cs="Consolas"/>
          <w:color w:val="808080"/>
          <w:sz w:val="20"/>
          <w:szCs w:val="20"/>
        </w:rPr>
        <w:t>)</w:t>
      </w:r>
    </w:p>
    <w:p w14:paraId="31B11F0B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2EC5">
        <w:rPr>
          <w:rFonts w:ascii="Consolas" w:hAnsi="Consolas" w:cs="Consolas"/>
          <w:color w:val="0000FF"/>
          <w:sz w:val="20"/>
          <w:szCs w:val="20"/>
        </w:rPr>
        <w:t>GO</w:t>
      </w:r>
    </w:p>
    <w:p w14:paraId="7300B0ED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2EC5">
        <w:rPr>
          <w:rFonts w:ascii="Consolas" w:hAnsi="Consolas" w:cs="Consolas"/>
          <w:color w:val="0000FF"/>
          <w:sz w:val="20"/>
          <w:szCs w:val="20"/>
        </w:rPr>
        <w:t>Alter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Table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Subject_Result </w:t>
      </w:r>
      <w:r w:rsidRPr="00712EC5">
        <w:rPr>
          <w:rFonts w:ascii="Consolas" w:hAnsi="Consolas" w:cs="Consolas"/>
          <w:color w:val="0000FF"/>
          <w:sz w:val="20"/>
          <w:szCs w:val="20"/>
        </w:rPr>
        <w:t>Check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Constraint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FK_Subject_Result_Subject</w:t>
      </w:r>
    </w:p>
    <w:p w14:paraId="7C905C52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4932A91A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378E3944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2EC5">
        <w:rPr>
          <w:rFonts w:ascii="Consolas" w:hAnsi="Consolas" w:cs="Consolas"/>
          <w:color w:val="0000FF"/>
          <w:sz w:val="20"/>
          <w:szCs w:val="20"/>
        </w:rPr>
        <w:t>Alter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Table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Assessment_Student </w:t>
      </w:r>
      <w:proofErr w:type="gramStart"/>
      <w:r w:rsidRPr="00712EC5">
        <w:rPr>
          <w:rFonts w:ascii="Consolas" w:hAnsi="Consolas" w:cs="Consolas"/>
          <w:color w:val="0000FF"/>
          <w:sz w:val="20"/>
          <w:szCs w:val="20"/>
        </w:rPr>
        <w:t>With</w:t>
      </w:r>
      <w:proofErr w:type="gramEnd"/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Check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Add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Constraint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FK_Assessment_Student_Student </w:t>
      </w:r>
      <w:r w:rsidRPr="00712EC5">
        <w:rPr>
          <w:rFonts w:ascii="Consolas" w:hAnsi="Consolas" w:cs="Consolas"/>
          <w:color w:val="0000FF"/>
          <w:sz w:val="20"/>
          <w:szCs w:val="20"/>
        </w:rPr>
        <w:t>Foreign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 xml:space="preserve">Key </w:t>
      </w:r>
      <w:r w:rsidRPr="00712EC5">
        <w:rPr>
          <w:rFonts w:ascii="Consolas" w:hAnsi="Consolas" w:cs="Consolas"/>
          <w:color w:val="808080"/>
          <w:sz w:val="20"/>
          <w:szCs w:val="20"/>
        </w:rPr>
        <w:t>(</w:t>
      </w:r>
      <w:r w:rsidRPr="00712EC5">
        <w:rPr>
          <w:rFonts w:ascii="Consolas" w:hAnsi="Consolas" w:cs="Consolas"/>
          <w:color w:val="000000"/>
          <w:sz w:val="20"/>
          <w:szCs w:val="20"/>
        </w:rPr>
        <w:t>[Sid]</w:t>
      </w:r>
      <w:r w:rsidRPr="00712EC5">
        <w:rPr>
          <w:rFonts w:ascii="Consolas" w:hAnsi="Consolas" w:cs="Consolas"/>
          <w:color w:val="808080"/>
          <w:sz w:val="20"/>
          <w:szCs w:val="20"/>
        </w:rPr>
        <w:t>)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References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Student</w:t>
      </w:r>
      <w:r w:rsidRPr="00712EC5">
        <w:rPr>
          <w:rFonts w:ascii="Consolas" w:hAnsi="Consolas" w:cs="Consolas"/>
          <w:color w:val="808080"/>
          <w:sz w:val="20"/>
          <w:szCs w:val="20"/>
        </w:rPr>
        <w:t>(</w:t>
      </w:r>
      <w:r w:rsidRPr="00712EC5">
        <w:rPr>
          <w:rFonts w:ascii="Consolas" w:hAnsi="Consolas" w:cs="Consolas"/>
          <w:color w:val="000000"/>
          <w:sz w:val="20"/>
          <w:szCs w:val="20"/>
        </w:rPr>
        <w:t>[sid]</w:t>
      </w:r>
      <w:r w:rsidRPr="00712EC5">
        <w:rPr>
          <w:rFonts w:ascii="Consolas" w:hAnsi="Consolas" w:cs="Consolas"/>
          <w:color w:val="808080"/>
          <w:sz w:val="20"/>
          <w:szCs w:val="20"/>
        </w:rPr>
        <w:t>)</w:t>
      </w:r>
    </w:p>
    <w:p w14:paraId="6637B1FA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2EC5">
        <w:rPr>
          <w:rFonts w:ascii="Consolas" w:hAnsi="Consolas" w:cs="Consolas"/>
          <w:color w:val="0000FF"/>
          <w:sz w:val="20"/>
          <w:szCs w:val="20"/>
        </w:rPr>
        <w:t>GO</w:t>
      </w:r>
    </w:p>
    <w:p w14:paraId="01B3C094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2EC5">
        <w:rPr>
          <w:rFonts w:ascii="Consolas" w:hAnsi="Consolas" w:cs="Consolas"/>
          <w:color w:val="0000FF"/>
          <w:sz w:val="20"/>
          <w:szCs w:val="20"/>
        </w:rPr>
        <w:t>Alter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Table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Assessment_Student </w:t>
      </w:r>
      <w:r w:rsidRPr="00712EC5">
        <w:rPr>
          <w:rFonts w:ascii="Consolas" w:hAnsi="Consolas" w:cs="Consolas"/>
          <w:color w:val="0000FF"/>
          <w:sz w:val="20"/>
          <w:szCs w:val="20"/>
        </w:rPr>
        <w:t>Check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Constraint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FK_Assessment_Student_Student</w:t>
      </w:r>
    </w:p>
    <w:p w14:paraId="67EFB1CC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2EC5">
        <w:rPr>
          <w:rFonts w:ascii="Consolas" w:hAnsi="Consolas" w:cs="Consolas"/>
          <w:color w:val="0000FF"/>
          <w:sz w:val="20"/>
          <w:szCs w:val="20"/>
        </w:rPr>
        <w:t>Alter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Table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Assessment_Student </w:t>
      </w:r>
      <w:proofErr w:type="gramStart"/>
      <w:r w:rsidRPr="00712EC5">
        <w:rPr>
          <w:rFonts w:ascii="Consolas" w:hAnsi="Consolas" w:cs="Consolas"/>
          <w:color w:val="0000FF"/>
          <w:sz w:val="20"/>
          <w:szCs w:val="20"/>
        </w:rPr>
        <w:t>With</w:t>
      </w:r>
      <w:proofErr w:type="gramEnd"/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Check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Add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Constraint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FK_Assessment_Student_Semester </w:t>
      </w:r>
      <w:r w:rsidRPr="00712EC5">
        <w:rPr>
          <w:rFonts w:ascii="Consolas" w:hAnsi="Consolas" w:cs="Consolas"/>
          <w:color w:val="0000FF"/>
          <w:sz w:val="20"/>
          <w:szCs w:val="20"/>
        </w:rPr>
        <w:t>Foreign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 xml:space="preserve">Key </w:t>
      </w:r>
      <w:r w:rsidRPr="00712EC5">
        <w:rPr>
          <w:rFonts w:ascii="Consolas" w:hAnsi="Consolas" w:cs="Consolas"/>
          <w:color w:val="808080"/>
          <w:sz w:val="20"/>
          <w:szCs w:val="20"/>
        </w:rPr>
        <w:t>(</w:t>
      </w:r>
      <w:r w:rsidRPr="00712EC5">
        <w:rPr>
          <w:rFonts w:ascii="Consolas" w:hAnsi="Consolas" w:cs="Consolas"/>
          <w:color w:val="000000"/>
          <w:sz w:val="20"/>
          <w:szCs w:val="20"/>
        </w:rPr>
        <w:t>[SubjectCode]</w:t>
      </w:r>
      <w:r w:rsidRPr="00712EC5">
        <w:rPr>
          <w:rFonts w:ascii="Consolas" w:hAnsi="Consolas" w:cs="Consolas"/>
          <w:color w:val="808080"/>
          <w:sz w:val="20"/>
          <w:szCs w:val="20"/>
        </w:rPr>
        <w:t>)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References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Semester</w:t>
      </w:r>
      <w:r w:rsidRPr="00712EC5">
        <w:rPr>
          <w:rFonts w:ascii="Consolas" w:hAnsi="Consolas" w:cs="Consolas"/>
          <w:color w:val="808080"/>
          <w:sz w:val="20"/>
          <w:szCs w:val="20"/>
        </w:rPr>
        <w:t>(</w:t>
      </w:r>
      <w:r w:rsidRPr="00712EC5">
        <w:rPr>
          <w:rFonts w:ascii="Consolas" w:hAnsi="Consolas" w:cs="Consolas"/>
          <w:color w:val="000000"/>
          <w:sz w:val="20"/>
          <w:szCs w:val="20"/>
        </w:rPr>
        <w:t>[SubjectCode]</w:t>
      </w:r>
      <w:r w:rsidRPr="00712EC5">
        <w:rPr>
          <w:rFonts w:ascii="Consolas" w:hAnsi="Consolas" w:cs="Consolas"/>
          <w:color w:val="808080"/>
          <w:sz w:val="20"/>
          <w:szCs w:val="20"/>
        </w:rPr>
        <w:t>)</w:t>
      </w:r>
    </w:p>
    <w:p w14:paraId="7184DC9D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2EC5">
        <w:rPr>
          <w:rFonts w:ascii="Consolas" w:hAnsi="Consolas" w:cs="Consolas"/>
          <w:color w:val="0000FF"/>
          <w:sz w:val="20"/>
          <w:szCs w:val="20"/>
        </w:rPr>
        <w:t>GO</w:t>
      </w:r>
    </w:p>
    <w:p w14:paraId="11106D65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2EC5">
        <w:rPr>
          <w:rFonts w:ascii="Consolas" w:hAnsi="Consolas" w:cs="Consolas"/>
          <w:color w:val="0000FF"/>
          <w:sz w:val="20"/>
          <w:szCs w:val="20"/>
        </w:rPr>
        <w:t>Alter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Table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Assessment_Student </w:t>
      </w:r>
      <w:r w:rsidRPr="00712EC5">
        <w:rPr>
          <w:rFonts w:ascii="Consolas" w:hAnsi="Consolas" w:cs="Consolas"/>
          <w:color w:val="0000FF"/>
          <w:sz w:val="20"/>
          <w:szCs w:val="20"/>
        </w:rPr>
        <w:t>Check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Constraint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FK_Assessment_Student_Semester</w:t>
      </w:r>
    </w:p>
    <w:p w14:paraId="3E4186FF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2EC5">
        <w:rPr>
          <w:rFonts w:ascii="Consolas" w:hAnsi="Consolas" w:cs="Consolas"/>
          <w:color w:val="0000FF"/>
          <w:sz w:val="20"/>
          <w:szCs w:val="20"/>
        </w:rPr>
        <w:t>Alter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Table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Assessment_Student </w:t>
      </w:r>
      <w:proofErr w:type="gramStart"/>
      <w:r w:rsidRPr="00712EC5">
        <w:rPr>
          <w:rFonts w:ascii="Consolas" w:hAnsi="Consolas" w:cs="Consolas"/>
          <w:color w:val="0000FF"/>
          <w:sz w:val="20"/>
          <w:szCs w:val="20"/>
        </w:rPr>
        <w:t>With</w:t>
      </w:r>
      <w:proofErr w:type="gramEnd"/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NoCheck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Add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Constraint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FK_Assessment_Student_Assessment </w:t>
      </w:r>
      <w:r w:rsidRPr="00712EC5">
        <w:rPr>
          <w:rFonts w:ascii="Consolas" w:hAnsi="Consolas" w:cs="Consolas"/>
          <w:color w:val="0000FF"/>
          <w:sz w:val="20"/>
          <w:szCs w:val="20"/>
        </w:rPr>
        <w:t>Foreign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 xml:space="preserve">Key </w:t>
      </w:r>
      <w:r w:rsidRPr="00712EC5">
        <w:rPr>
          <w:rFonts w:ascii="Consolas" w:hAnsi="Consolas" w:cs="Consolas"/>
          <w:color w:val="808080"/>
          <w:sz w:val="20"/>
          <w:szCs w:val="20"/>
        </w:rPr>
        <w:t>(</w:t>
      </w:r>
      <w:r w:rsidRPr="00712EC5">
        <w:rPr>
          <w:rFonts w:ascii="Consolas" w:hAnsi="Consolas" w:cs="Consolas"/>
          <w:color w:val="000000"/>
          <w:sz w:val="20"/>
          <w:szCs w:val="20"/>
        </w:rPr>
        <w:t>[Category]</w:t>
      </w:r>
      <w:r w:rsidRPr="00712EC5">
        <w:rPr>
          <w:rFonts w:ascii="Consolas" w:hAnsi="Consolas" w:cs="Consolas"/>
          <w:color w:val="808080"/>
          <w:sz w:val="20"/>
          <w:szCs w:val="20"/>
        </w:rPr>
        <w:t>)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References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Assessment</w:t>
      </w:r>
      <w:r w:rsidRPr="00712EC5">
        <w:rPr>
          <w:rFonts w:ascii="Consolas" w:hAnsi="Consolas" w:cs="Consolas"/>
          <w:color w:val="808080"/>
          <w:sz w:val="20"/>
          <w:szCs w:val="20"/>
        </w:rPr>
        <w:t>(</w:t>
      </w:r>
      <w:r w:rsidRPr="00712EC5">
        <w:rPr>
          <w:rFonts w:ascii="Consolas" w:hAnsi="Consolas" w:cs="Consolas"/>
          <w:color w:val="000000"/>
          <w:sz w:val="20"/>
          <w:szCs w:val="20"/>
        </w:rPr>
        <w:t>[Category]</w:t>
      </w:r>
      <w:r w:rsidRPr="00712EC5">
        <w:rPr>
          <w:rFonts w:ascii="Consolas" w:hAnsi="Consolas" w:cs="Consolas"/>
          <w:color w:val="808080"/>
          <w:sz w:val="20"/>
          <w:szCs w:val="20"/>
        </w:rPr>
        <w:t>)</w:t>
      </w:r>
    </w:p>
    <w:p w14:paraId="72E4AD2A" w14:textId="77777777" w:rsidR="00712EC5" w:rsidRPr="00712EC5" w:rsidRDefault="00712EC5" w:rsidP="00712EC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2EC5">
        <w:rPr>
          <w:rFonts w:ascii="Consolas" w:hAnsi="Consolas" w:cs="Consolas"/>
          <w:color w:val="0000FF"/>
          <w:sz w:val="20"/>
          <w:szCs w:val="20"/>
        </w:rPr>
        <w:t>GO</w:t>
      </w:r>
    </w:p>
    <w:p w14:paraId="46404902" w14:textId="6D8BD2D6" w:rsidR="00712EC5" w:rsidRPr="00712EC5" w:rsidRDefault="00712EC5" w:rsidP="00712EC5">
      <w:pPr>
        <w:shd w:val="clear" w:color="auto" w:fill="BFBFBF" w:themeFill="background1" w:themeFillShade="BF"/>
        <w:rPr>
          <w:sz w:val="20"/>
          <w:szCs w:val="20"/>
        </w:rPr>
        <w:sectPr w:rsidR="00712EC5" w:rsidRPr="00712EC5" w:rsidSect="002A5BA5">
          <w:pgSz w:w="12240" w:h="15840" w:code="1"/>
          <w:pgMar w:top="720" w:right="720" w:bottom="720" w:left="720" w:header="289" w:footer="0" w:gutter="0"/>
          <w:cols w:space="708"/>
          <w:docGrid w:linePitch="360"/>
        </w:sectPr>
      </w:pPr>
      <w:r w:rsidRPr="00712EC5">
        <w:rPr>
          <w:rFonts w:ascii="Consolas" w:hAnsi="Consolas" w:cs="Consolas"/>
          <w:color w:val="0000FF"/>
          <w:sz w:val="20"/>
          <w:szCs w:val="20"/>
        </w:rPr>
        <w:t>Alter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Table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Assessment_Student </w:t>
      </w:r>
      <w:r w:rsidRPr="00712EC5">
        <w:rPr>
          <w:rFonts w:ascii="Consolas" w:hAnsi="Consolas" w:cs="Consolas"/>
          <w:color w:val="0000FF"/>
          <w:sz w:val="20"/>
          <w:szCs w:val="20"/>
        </w:rPr>
        <w:t>Check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2EC5">
        <w:rPr>
          <w:rFonts w:ascii="Consolas" w:hAnsi="Consolas" w:cs="Consolas"/>
          <w:color w:val="0000FF"/>
          <w:sz w:val="20"/>
          <w:szCs w:val="20"/>
        </w:rPr>
        <w:t>Constraint</w:t>
      </w:r>
      <w:r w:rsidRPr="00712EC5">
        <w:rPr>
          <w:rFonts w:ascii="Consolas" w:hAnsi="Consolas" w:cs="Consolas"/>
          <w:color w:val="000000"/>
          <w:sz w:val="20"/>
          <w:szCs w:val="20"/>
        </w:rPr>
        <w:t xml:space="preserve"> FK_Assessment_Student_Assessme</w:t>
      </w:r>
    </w:p>
    <w:p w14:paraId="5336B820" w14:textId="77777777" w:rsidR="004A0DED" w:rsidRDefault="004A0DED" w:rsidP="00B7244E"/>
    <w:sectPr w:rsidR="004A0DED" w:rsidSect="002A5BA5">
      <w:pgSz w:w="12240" w:h="15840" w:code="1"/>
      <w:pgMar w:top="720" w:right="720" w:bottom="720" w:left="720" w:header="28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812AB" w14:textId="77777777" w:rsidR="000B33FD" w:rsidRDefault="000B33FD" w:rsidP="00B7244E">
      <w:r>
        <w:separator/>
      </w:r>
    </w:p>
  </w:endnote>
  <w:endnote w:type="continuationSeparator" w:id="0">
    <w:p w14:paraId="32C3DCEA" w14:textId="77777777" w:rsidR="000B33FD" w:rsidRDefault="000B33FD" w:rsidP="00B72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620" w:firstRow="1" w:lastRow="0" w:firstColumn="0" w:lastColumn="0" w:noHBand="1" w:noVBand="1"/>
    </w:tblPr>
    <w:tblGrid>
      <w:gridCol w:w="2697"/>
      <w:gridCol w:w="6293"/>
      <w:gridCol w:w="1800"/>
    </w:tblGrid>
    <w:tr w:rsidR="00AD2941" w14:paraId="35BA730F" w14:textId="77777777" w:rsidTr="002A5BA5">
      <w:trPr>
        <w:trHeight w:val="628"/>
      </w:trPr>
      <w:tc>
        <w:tcPr>
          <w:tcW w:w="2697" w:type="dxa"/>
          <w:shd w:val="clear" w:color="auto" w:fill="FFFFFF" w:themeFill="background1"/>
          <w:vAlign w:val="center"/>
        </w:tcPr>
        <w:p w14:paraId="144D035F" w14:textId="3899697D" w:rsidR="00AD2941" w:rsidRPr="00E77D6F" w:rsidRDefault="003204B4" w:rsidP="00B7244E">
          <w:pPr>
            <w:pStyle w:val="Footer"/>
          </w:pPr>
          <w:r w:rsidRPr="00E77D6F">
            <w:t>REPORT</w:t>
          </w:r>
        </w:p>
      </w:tc>
      <w:tc>
        <w:tcPr>
          <w:tcW w:w="6293" w:type="dxa"/>
          <w:shd w:val="clear" w:color="auto" w:fill="FFFFFF" w:themeFill="background1"/>
        </w:tcPr>
        <w:p w14:paraId="69871453" w14:textId="77777777" w:rsidR="00AD2941" w:rsidRPr="00F705BA" w:rsidRDefault="00AD2941" w:rsidP="00B7244E">
          <w:pPr>
            <w:pStyle w:val="Header"/>
          </w:pPr>
        </w:p>
      </w:tc>
      <w:tc>
        <w:tcPr>
          <w:tcW w:w="1800" w:type="dxa"/>
          <w:shd w:val="clear" w:color="auto" w:fill="FFFFFF" w:themeFill="background1"/>
          <w:vAlign w:val="center"/>
        </w:tcPr>
        <w:sdt>
          <w:sdtPr>
            <w:rPr>
              <w:rStyle w:val="PageNumber"/>
            </w:rPr>
            <w:id w:val="396635694"/>
            <w:docPartObj>
              <w:docPartGallery w:val="Page Numbers (Bottom of Page)"/>
              <w:docPartUnique/>
            </w:docPartObj>
          </w:sdtPr>
          <w:sdtContent>
            <w:p w14:paraId="7E23928F" w14:textId="77777777" w:rsidR="00AD2941" w:rsidRPr="00F705BA" w:rsidRDefault="00AD2941" w:rsidP="002A5BA5">
              <w:pPr>
                <w:pStyle w:val="Footer"/>
                <w:jc w:val="right"/>
              </w:pPr>
              <w:r w:rsidRPr="00F705BA">
                <w:rPr>
                  <w:rStyle w:val="PageNumber"/>
                  <w:szCs w:val="20"/>
                </w:rPr>
                <w:fldChar w:fldCharType="begin"/>
              </w:r>
              <w:r w:rsidRPr="00F705BA">
                <w:rPr>
                  <w:rStyle w:val="PageNumber"/>
                  <w:szCs w:val="20"/>
                </w:rPr>
                <w:instrText xml:space="preserve"> PAGE </w:instrText>
              </w:r>
              <w:r w:rsidRPr="00F705BA">
                <w:rPr>
                  <w:rStyle w:val="PageNumber"/>
                  <w:szCs w:val="20"/>
                </w:rPr>
                <w:fldChar w:fldCharType="separate"/>
              </w:r>
              <w:r w:rsidR="001F3540">
                <w:rPr>
                  <w:rStyle w:val="PageNumber"/>
                  <w:noProof/>
                  <w:szCs w:val="20"/>
                </w:rPr>
                <w:t>6</w:t>
              </w:r>
              <w:r w:rsidRPr="00F705BA">
                <w:rPr>
                  <w:rStyle w:val="PageNumber"/>
                  <w:szCs w:val="20"/>
                </w:rPr>
                <w:fldChar w:fldCharType="end"/>
              </w:r>
            </w:p>
          </w:sdtContent>
        </w:sdt>
      </w:tc>
    </w:tr>
  </w:tbl>
  <w:p w14:paraId="4CDCCAB5" w14:textId="77777777" w:rsidR="00AD2941" w:rsidRDefault="00AD2941" w:rsidP="00B724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0BCBC" w14:textId="77777777" w:rsidR="000B33FD" w:rsidRDefault="000B33FD" w:rsidP="00B7244E">
      <w:r>
        <w:separator/>
      </w:r>
    </w:p>
  </w:footnote>
  <w:footnote w:type="continuationSeparator" w:id="0">
    <w:p w14:paraId="51AFC068" w14:textId="77777777" w:rsidR="000B33FD" w:rsidRDefault="000B33FD" w:rsidP="00B724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05045292"/>
      <w:docPartObj>
        <w:docPartGallery w:val="Page Numbers (Top of Page)"/>
        <w:docPartUnique/>
      </w:docPartObj>
    </w:sdtPr>
    <w:sdtContent>
      <w:p w14:paraId="6A2EDFDA" w14:textId="77777777" w:rsidR="0032399A" w:rsidRDefault="0032399A" w:rsidP="00B7244E">
        <w:pPr>
          <w:pStyle w:val="Head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4EA0D6" w14:textId="77777777" w:rsidR="0032399A" w:rsidRDefault="0032399A" w:rsidP="00B724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DEAC0" w14:textId="77777777" w:rsidR="0032399A" w:rsidRDefault="0032399A" w:rsidP="00B7244E">
    <w:pPr>
      <w:pStyle w:val="Header"/>
      <w:rPr>
        <w:rStyle w:val="PageNumber"/>
      </w:rPr>
    </w:pPr>
  </w:p>
  <w:p w14:paraId="30139EE5" w14:textId="77777777" w:rsidR="0032399A" w:rsidRDefault="0032399A" w:rsidP="00B724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F602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7449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E2244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6B8DD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B07C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E22C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8E9F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524E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38C1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AE40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97C7E"/>
    <w:multiLevelType w:val="hybridMultilevel"/>
    <w:tmpl w:val="1F9601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6943D1"/>
    <w:multiLevelType w:val="hybridMultilevel"/>
    <w:tmpl w:val="0526E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E76B7D"/>
    <w:multiLevelType w:val="hybridMultilevel"/>
    <w:tmpl w:val="DF1A90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FF1C4B"/>
    <w:multiLevelType w:val="hybridMultilevel"/>
    <w:tmpl w:val="41DCE9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CE42AF"/>
    <w:multiLevelType w:val="hybridMultilevel"/>
    <w:tmpl w:val="EC4A68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82047E"/>
    <w:multiLevelType w:val="hybridMultilevel"/>
    <w:tmpl w:val="044C2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0983D53"/>
    <w:multiLevelType w:val="multilevel"/>
    <w:tmpl w:val="BBCCFD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17C64695"/>
    <w:multiLevelType w:val="hybridMultilevel"/>
    <w:tmpl w:val="B6B4CE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B51D68"/>
    <w:multiLevelType w:val="hybridMultilevel"/>
    <w:tmpl w:val="7A7EB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A1048E"/>
    <w:multiLevelType w:val="hybridMultilevel"/>
    <w:tmpl w:val="EDCAF1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3117996"/>
    <w:multiLevelType w:val="hybridMultilevel"/>
    <w:tmpl w:val="6526CF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CF074A"/>
    <w:multiLevelType w:val="hybridMultilevel"/>
    <w:tmpl w:val="8D1CE7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094442"/>
    <w:multiLevelType w:val="hybridMultilevel"/>
    <w:tmpl w:val="AE206F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2E13137"/>
    <w:multiLevelType w:val="hybridMultilevel"/>
    <w:tmpl w:val="8F52D7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6255F62"/>
    <w:multiLevelType w:val="hybridMultilevel"/>
    <w:tmpl w:val="06C65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B476386"/>
    <w:multiLevelType w:val="hybridMultilevel"/>
    <w:tmpl w:val="22DE02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D642AF"/>
    <w:multiLevelType w:val="hybridMultilevel"/>
    <w:tmpl w:val="D11486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0111DB6"/>
    <w:multiLevelType w:val="hybridMultilevel"/>
    <w:tmpl w:val="FF54F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070C9C"/>
    <w:multiLevelType w:val="hybridMultilevel"/>
    <w:tmpl w:val="C380A64A"/>
    <w:lvl w:ilvl="0" w:tplc="F572B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A12CEB"/>
    <w:multiLevelType w:val="hybridMultilevel"/>
    <w:tmpl w:val="C6F2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B55304"/>
    <w:multiLevelType w:val="hybridMultilevel"/>
    <w:tmpl w:val="E7787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671C1A"/>
    <w:multiLevelType w:val="hybridMultilevel"/>
    <w:tmpl w:val="79D8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107126"/>
    <w:multiLevelType w:val="hybridMultilevel"/>
    <w:tmpl w:val="A33E1C70"/>
    <w:lvl w:ilvl="0" w:tplc="9964F6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3E4143"/>
    <w:multiLevelType w:val="hybridMultilevel"/>
    <w:tmpl w:val="B0D8E8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281431"/>
    <w:multiLevelType w:val="hybridMultilevel"/>
    <w:tmpl w:val="B6B4CE50"/>
    <w:lvl w:ilvl="0" w:tplc="78A4A5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B70CCA"/>
    <w:multiLevelType w:val="hybridMultilevel"/>
    <w:tmpl w:val="AE5C81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4134192"/>
    <w:multiLevelType w:val="hybridMultilevel"/>
    <w:tmpl w:val="89B21C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1C233A"/>
    <w:multiLevelType w:val="hybridMultilevel"/>
    <w:tmpl w:val="60D2B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AA6A8A"/>
    <w:multiLevelType w:val="hybridMultilevel"/>
    <w:tmpl w:val="E36081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BA70B38"/>
    <w:multiLevelType w:val="hybridMultilevel"/>
    <w:tmpl w:val="46824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D962B9F"/>
    <w:multiLevelType w:val="hybridMultilevel"/>
    <w:tmpl w:val="15EA25C2"/>
    <w:lvl w:ilvl="0" w:tplc="9964F6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F30DED"/>
    <w:multiLevelType w:val="hybridMultilevel"/>
    <w:tmpl w:val="DD68A3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162364">
    <w:abstractNumId w:val="27"/>
  </w:num>
  <w:num w:numId="2" w16cid:durableId="201864552">
    <w:abstractNumId w:val="16"/>
  </w:num>
  <w:num w:numId="3" w16cid:durableId="1592815144">
    <w:abstractNumId w:val="37"/>
  </w:num>
  <w:num w:numId="4" w16cid:durableId="540939840">
    <w:abstractNumId w:val="20"/>
  </w:num>
  <w:num w:numId="5" w16cid:durableId="1061370603">
    <w:abstractNumId w:val="13"/>
  </w:num>
  <w:num w:numId="6" w16cid:durableId="738792906">
    <w:abstractNumId w:val="21"/>
  </w:num>
  <w:num w:numId="7" w16cid:durableId="1232040742">
    <w:abstractNumId w:val="29"/>
  </w:num>
  <w:num w:numId="8" w16cid:durableId="1219780622">
    <w:abstractNumId w:val="36"/>
  </w:num>
  <w:num w:numId="9" w16cid:durableId="306012006">
    <w:abstractNumId w:val="41"/>
  </w:num>
  <w:num w:numId="10" w16cid:durableId="1599633595">
    <w:abstractNumId w:val="0"/>
  </w:num>
  <w:num w:numId="11" w16cid:durableId="1445465158">
    <w:abstractNumId w:val="1"/>
  </w:num>
  <w:num w:numId="12" w16cid:durableId="1303391992">
    <w:abstractNumId w:val="2"/>
  </w:num>
  <w:num w:numId="13" w16cid:durableId="1355764298">
    <w:abstractNumId w:val="3"/>
  </w:num>
  <w:num w:numId="14" w16cid:durableId="284119638">
    <w:abstractNumId w:val="8"/>
  </w:num>
  <w:num w:numId="15" w16cid:durableId="841235935">
    <w:abstractNumId w:val="4"/>
  </w:num>
  <w:num w:numId="16" w16cid:durableId="894705492">
    <w:abstractNumId w:val="5"/>
  </w:num>
  <w:num w:numId="17" w16cid:durableId="1798721312">
    <w:abstractNumId w:val="6"/>
  </w:num>
  <w:num w:numId="18" w16cid:durableId="1446466663">
    <w:abstractNumId w:val="7"/>
  </w:num>
  <w:num w:numId="19" w16cid:durableId="1706366241">
    <w:abstractNumId w:val="9"/>
  </w:num>
  <w:num w:numId="20" w16cid:durableId="2108230392">
    <w:abstractNumId w:val="28"/>
  </w:num>
  <w:num w:numId="21" w16cid:durableId="648096995">
    <w:abstractNumId w:val="32"/>
  </w:num>
  <w:num w:numId="22" w16cid:durableId="1031419142">
    <w:abstractNumId w:val="31"/>
  </w:num>
  <w:num w:numId="23" w16cid:durableId="808666580">
    <w:abstractNumId w:val="40"/>
  </w:num>
  <w:num w:numId="24" w16cid:durableId="2111000063">
    <w:abstractNumId w:val="30"/>
  </w:num>
  <w:num w:numId="25" w16cid:durableId="831603613">
    <w:abstractNumId w:val="10"/>
  </w:num>
  <w:num w:numId="26" w16cid:durableId="106432998">
    <w:abstractNumId w:val="33"/>
  </w:num>
  <w:num w:numId="27" w16cid:durableId="1172378581">
    <w:abstractNumId w:val="12"/>
  </w:num>
  <w:num w:numId="28" w16cid:durableId="1806660363">
    <w:abstractNumId w:val="25"/>
  </w:num>
  <w:num w:numId="29" w16cid:durableId="936254999">
    <w:abstractNumId w:val="14"/>
  </w:num>
  <w:num w:numId="30" w16cid:durableId="1334531097">
    <w:abstractNumId w:val="11"/>
  </w:num>
  <w:num w:numId="31" w16cid:durableId="1127164861">
    <w:abstractNumId w:val="18"/>
  </w:num>
  <w:num w:numId="32" w16cid:durableId="1797796064">
    <w:abstractNumId w:val="26"/>
  </w:num>
  <w:num w:numId="33" w16cid:durableId="1933081695">
    <w:abstractNumId w:val="15"/>
  </w:num>
  <w:num w:numId="34" w16cid:durableId="1522278176">
    <w:abstractNumId w:val="24"/>
  </w:num>
  <w:num w:numId="35" w16cid:durableId="1590503613">
    <w:abstractNumId w:val="19"/>
  </w:num>
  <w:num w:numId="36" w16cid:durableId="401025807">
    <w:abstractNumId w:val="22"/>
  </w:num>
  <w:num w:numId="37" w16cid:durableId="867565805">
    <w:abstractNumId w:val="23"/>
  </w:num>
  <w:num w:numId="38" w16cid:durableId="966350486">
    <w:abstractNumId w:val="39"/>
  </w:num>
  <w:num w:numId="39" w16cid:durableId="137116304">
    <w:abstractNumId w:val="38"/>
  </w:num>
  <w:num w:numId="40" w16cid:durableId="1492865375">
    <w:abstractNumId w:val="35"/>
  </w:num>
  <w:num w:numId="41" w16cid:durableId="2137795564">
    <w:abstractNumId w:val="34"/>
  </w:num>
  <w:num w:numId="42" w16cid:durableId="305420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FC7"/>
    <w:rsid w:val="00000EF7"/>
    <w:rsid w:val="00005EAD"/>
    <w:rsid w:val="00017F7A"/>
    <w:rsid w:val="00020E6F"/>
    <w:rsid w:val="00021216"/>
    <w:rsid w:val="00022EDB"/>
    <w:rsid w:val="000300EF"/>
    <w:rsid w:val="0004136F"/>
    <w:rsid w:val="00044129"/>
    <w:rsid w:val="00047A4E"/>
    <w:rsid w:val="00056B1A"/>
    <w:rsid w:val="00071CB3"/>
    <w:rsid w:val="00072C42"/>
    <w:rsid w:val="00073FC1"/>
    <w:rsid w:val="000749AA"/>
    <w:rsid w:val="000817EE"/>
    <w:rsid w:val="00090800"/>
    <w:rsid w:val="00092BF7"/>
    <w:rsid w:val="00097B3E"/>
    <w:rsid w:val="000B33FD"/>
    <w:rsid w:val="000B53FE"/>
    <w:rsid w:val="000C02E5"/>
    <w:rsid w:val="000C0C84"/>
    <w:rsid w:val="000C19DD"/>
    <w:rsid w:val="000C2126"/>
    <w:rsid w:val="000D7FD4"/>
    <w:rsid w:val="000E2ADE"/>
    <w:rsid w:val="000E4DDA"/>
    <w:rsid w:val="000E5C71"/>
    <w:rsid w:val="000F426F"/>
    <w:rsid w:val="000F4644"/>
    <w:rsid w:val="00104128"/>
    <w:rsid w:val="001132E1"/>
    <w:rsid w:val="00116422"/>
    <w:rsid w:val="00125DF8"/>
    <w:rsid w:val="001320AC"/>
    <w:rsid w:val="00134BC2"/>
    <w:rsid w:val="00136B70"/>
    <w:rsid w:val="00140206"/>
    <w:rsid w:val="0015019A"/>
    <w:rsid w:val="00153581"/>
    <w:rsid w:val="00157746"/>
    <w:rsid w:val="0018213C"/>
    <w:rsid w:val="001840CD"/>
    <w:rsid w:val="001A26FE"/>
    <w:rsid w:val="001A531B"/>
    <w:rsid w:val="001A6F00"/>
    <w:rsid w:val="001B28D2"/>
    <w:rsid w:val="001D13FE"/>
    <w:rsid w:val="001D1DC4"/>
    <w:rsid w:val="001D2EC5"/>
    <w:rsid w:val="001E70AA"/>
    <w:rsid w:val="001F1356"/>
    <w:rsid w:val="001F3540"/>
    <w:rsid w:val="001F3B52"/>
    <w:rsid w:val="001F3EDC"/>
    <w:rsid w:val="001F4472"/>
    <w:rsid w:val="001F5CAE"/>
    <w:rsid w:val="00206327"/>
    <w:rsid w:val="00206C67"/>
    <w:rsid w:val="002076EF"/>
    <w:rsid w:val="00225E3D"/>
    <w:rsid w:val="00233294"/>
    <w:rsid w:val="002340F4"/>
    <w:rsid w:val="00236C25"/>
    <w:rsid w:val="00251DD0"/>
    <w:rsid w:val="00256297"/>
    <w:rsid w:val="00261F11"/>
    <w:rsid w:val="002624F0"/>
    <w:rsid w:val="002664EF"/>
    <w:rsid w:val="00266A61"/>
    <w:rsid w:val="00296B35"/>
    <w:rsid w:val="0029769D"/>
    <w:rsid w:val="00297847"/>
    <w:rsid w:val="00297E4C"/>
    <w:rsid w:val="002A0961"/>
    <w:rsid w:val="002A1D0A"/>
    <w:rsid w:val="002A3F50"/>
    <w:rsid w:val="002A5BA5"/>
    <w:rsid w:val="002B3517"/>
    <w:rsid w:val="002B6DDC"/>
    <w:rsid w:val="002B6ED1"/>
    <w:rsid w:val="002C0407"/>
    <w:rsid w:val="002C1524"/>
    <w:rsid w:val="002C3D62"/>
    <w:rsid w:val="002D3E61"/>
    <w:rsid w:val="002D49C5"/>
    <w:rsid w:val="002E0DDD"/>
    <w:rsid w:val="002E2756"/>
    <w:rsid w:val="002E5244"/>
    <w:rsid w:val="002E5502"/>
    <w:rsid w:val="002E70EC"/>
    <w:rsid w:val="002F16CE"/>
    <w:rsid w:val="002F3240"/>
    <w:rsid w:val="002F3F0C"/>
    <w:rsid w:val="002F56B0"/>
    <w:rsid w:val="00315FFC"/>
    <w:rsid w:val="003204B4"/>
    <w:rsid w:val="00321AF3"/>
    <w:rsid w:val="0032399A"/>
    <w:rsid w:val="00324CF6"/>
    <w:rsid w:val="003250EA"/>
    <w:rsid w:val="00333E6A"/>
    <w:rsid w:val="003353A8"/>
    <w:rsid w:val="003361A5"/>
    <w:rsid w:val="0033759B"/>
    <w:rsid w:val="00341920"/>
    <w:rsid w:val="0035468A"/>
    <w:rsid w:val="003547D1"/>
    <w:rsid w:val="0036302B"/>
    <w:rsid w:val="0037272C"/>
    <w:rsid w:val="0037798D"/>
    <w:rsid w:val="00384F04"/>
    <w:rsid w:val="00387373"/>
    <w:rsid w:val="00390F1C"/>
    <w:rsid w:val="00391728"/>
    <w:rsid w:val="00392774"/>
    <w:rsid w:val="00394FEC"/>
    <w:rsid w:val="003A10AF"/>
    <w:rsid w:val="003A21CA"/>
    <w:rsid w:val="003A7658"/>
    <w:rsid w:val="003C7515"/>
    <w:rsid w:val="003D127B"/>
    <w:rsid w:val="003D181F"/>
    <w:rsid w:val="003D5CD3"/>
    <w:rsid w:val="003D630C"/>
    <w:rsid w:val="003F6A04"/>
    <w:rsid w:val="00400A5D"/>
    <w:rsid w:val="00412447"/>
    <w:rsid w:val="00415473"/>
    <w:rsid w:val="00415D62"/>
    <w:rsid w:val="0042742A"/>
    <w:rsid w:val="00432FF5"/>
    <w:rsid w:val="0043454C"/>
    <w:rsid w:val="00434DEB"/>
    <w:rsid w:val="004370EB"/>
    <w:rsid w:val="004465E6"/>
    <w:rsid w:val="004522CD"/>
    <w:rsid w:val="00452462"/>
    <w:rsid w:val="0046144F"/>
    <w:rsid w:val="00475139"/>
    <w:rsid w:val="00475B12"/>
    <w:rsid w:val="00484CA7"/>
    <w:rsid w:val="004A090E"/>
    <w:rsid w:val="004A0DED"/>
    <w:rsid w:val="004A5E3E"/>
    <w:rsid w:val="004A6442"/>
    <w:rsid w:val="004A79EB"/>
    <w:rsid w:val="004C2B9F"/>
    <w:rsid w:val="004C5908"/>
    <w:rsid w:val="004E0C50"/>
    <w:rsid w:val="004E31F6"/>
    <w:rsid w:val="004E57A1"/>
    <w:rsid w:val="004E5C7F"/>
    <w:rsid w:val="004F6E1B"/>
    <w:rsid w:val="005107DC"/>
    <w:rsid w:val="00513CD8"/>
    <w:rsid w:val="005178D0"/>
    <w:rsid w:val="00520D2C"/>
    <w:rsid w:val="005221E5"/>
    <w:rsid w:val="005222E1"/>
    <w:rsid w:val="005255E5"/>
    <w:rsid w:val="00530530"/>
    <w:rsid w:val="005309AF"/>
    <w:rsid w:val="00532372"/>
    <w:rsid w:val="0053513F"/>
    <w:rsid w:val="00541BF5"/>
    <w:rsid w:val="005427F6"/>
    <w:rsid w:val="0054426D"/>
    <w:rsid w:val="00546C0B"/>
    <w:rsid w:val="005518C4"/>
    <w:rsid w:val="00552BC3"/>
    <w:rsid w:val="0056341A"/>
    <w:rsid w:val="005643C6"/>
    <w:rsid w:val="00567E9A"/>
    <w:rsid w:val="005708F0"/>
    <w:rsid w:val="00572FDF"/>
    <w:rsid w:val="0058196D"/>
    <w:rsid w:val="005931E8"/>
    <w:rsid w:val="0059543A"/>
    <w:rsid w:val="005A1675"/>
    <w:rsid w:val="005A43BA"/>
    <w:rsid w:val="005A75DC"/>
    <w:rsid w:val="005A7D0F"/>
    <w:rsid w:val="005B3844"/>
    <w:rsid w:val="005B7521"/>
    <w:rsid w:val="005C6FD3"/>
    <w:rsid w:val="005D4761"/>
    <w:rsid w:val="005E2308"/>
    <w:rsid w:val="005E4BDF"/>
    <w:rsid w:val="006004AC"/>
    <w:rsid w:val="00603833"/>
    <w:rsid w:val="00606470"/>
    <w:rsid w:val="006068D2"/>
    <w:rsid w:val="00620D24"/>
    <w:rsid w:val="00626E2F"/>
    <w:rsid w:val="006314D5"/>
    <w:rsid w:val="0063313B"/>
    <w:rsid w:val="00654B90"/>
    <w:rsid w:val="006560DA"/>
    <w:rsid w:val="0066367C"/>
    <w:rsid w:val="0067284F"/>
    <w:rsid w:val="006A4ABE"/>
    <w:rsid w:val="006A692A"/>
    <w:rsid w:val="006A7F36"/>
    <w:rsid w:val="006B6AD3"/>
    <w:rsid w:val="006C0101"/>
    <w:rsid w:val="006C60E6"/>
    <w:rsid w:val="006D1A41"/>
    <w:rsid w:val="006D33C2"/>
    <w:rsid w:val="006D5AB1"/>
    <w:rsid w:val="006E0CA6"/>
    <w:rsid w:val="006E5382"/>
    <w:rsid w:val="0070225B"/>
    <w:rsid w:val="00703E20"/>
    <w:rsid w:val="0070604C"/>
    <w:rsid w:val="00712EC5"/>
    <w:rsid w:val="007161C2"/>
    <w:rsid w:val="00752F43"/>
    <w:rsid w:val="00754D4B"/>
    <w:rsid w:val="00757285"/>
    <w:rsid w:val="00763721"/>
    <w:rsid w:val="007667FC"/>
    <w:rsid w:val="00766E44"/>
    <w:rsid w:val="007735A6"/>
    <w:rsid w:val="00780D61"/>
    <w:rsid w:val="007835FA"/>
    <w:rsid w:val="00791D0F"/>
    <w:rsid w:val="007B3515"/>
    <w:rsid w:val="007B5ECB"/>
    <w:rsid w:val="007B684A"/>
    <w:rsid w:val="007B744F"/>
    <w:rsid w:val="007C4FC6"/>
    <w:rsid w:val="007C5C45"/>
    <w:rsid w:val="007D74A0"/>
    <w:rsid w:val="007E4AF1"/>
    <w:rsid w:val="007E6D49"/>
    <w:rsid w:val="007F514E"/>
    <w:rsid w:val="008154B0"/>
    <w:rsid w:val="0081777C"/>
    <w:rsid w:val="0083037D"/>
    <w:rsid w:val="0083384A"/>
    <w:rsid w:val="00852E5C"/>
    <w:rsid w:val="0085479B"/>
    <w:rsid w:val="00854D35"/>
    <w:rsid w:val="00857809"/>
    <w:rsid w:val="00860169"/>
    <w:rsid w:val="00870A97"/>
    <w:rsid w:val="00876D14"/>
    <w:rsid w:val="00876F85"/>
    <w:rsid w:val="00877027"/>
    <w:rsid w:val="008776FD"/>
    <w:rsid w:val="008817F5"/>
    <w:rsid w:val="008873D4"/>
    <w:rsid w:val="008924A2"/>
    <w:rsid w:val="008A64AA"/>
    <w:rsid w:val="008A6DCC"/>
    <w:rsid w:val="008A7A8F"/>
    <w:rsid w:val="008B4763"/>
    <w:rsid w:val="008C3364"/>
    <w:rsid w:val="008D1BFA"/>
    <w:rsid w:val="008D2B3A"/>
    <w:rsid w:val="008E2877"/>
    <w:rsid w:val="008E5A83"/>
    <w:rsid w:val="008F327A"/>
    <w:rsid w:val="008F33EF"/>
    <w:rsid w:val="008F4379"/>
    <w:rsid w:val="008F670A"/>
    <w:rsid w:val="00926B0B"/>
    <w:rsid w:val="00930D4E"/>
    <w:rsid w:val="00933950"/>
    <w:rsid w:val="00936779"/>
    <w:rsid w:val="0093678C"/>
    <w:rsid w:val="00951DFD"/>
    <w:rsid w:val="00952F7D"/>
    <w:rsid w:val="009557CB"/>
    <w:rsid w:val="00957B95"/>
    <w:rsid w:val="00962443"/>
    <w:rsid w:val="009649D7"/>
    <w:rsid w:val="009777E6"/>
    <w:rsid w:val="00983EFD"/>
    <w:rsid w:val="009857E2"/>
    <w:rsid w:val="009969A9"/>
    <w:rsid w:val="009A2CEE"/>
    <w:rsid w:val="009A44BF"/>
    <w:rsid w:val="009A674C"/>
    <w:rsid w:val="009B0B83"/>
    <w:rsid w:val="009B1E6B"/>
    <w:rsid w:val="009B2CF2"/>
    <w:rsid w:val="009B5DF8"/>
    <w:rsid w:val="009C4A77"/>
    <w:rsid w:val="009C780F"/>
    <w:rsid w:val="009D2C09"/>
    <w:rsid w:val="009D556B"/>
    <w:rsid w:val="009D5F51"/>
    <w:rsid w:val="009E2850"/>
    <w:rsid w:val="009E3FD5"/>
    <w:rsid w:val="009E4181"/>
    <w:rsid w:val="009E64FB"/>
    <w:rsid w:val="009F30B5"/>
    <w:rsid w:val="009F582B"/>
    <w:rsid w:val="00A00E8F"/>
    <w:rsid w:val="00A10AA5"/>
    <w:rsid w:val="00A11025"/>
    <w:rsid w:val="00A154ED"/>
    <w:rsid w:val="00A15FA6"/>
    <w:rsid w:val="00A23938"/>
    <w:rsid w:val="00A3043D"/>
    <w:rsid w:val="00A33F33"/>
    <w:rsid w:val="00A440DD"/>
    <w:rsid w:val="00A47528"/>
    <w:rsid w:val="00A52432"/>
    <w:rsid w:val="00A532E3"/>
    <w:rsid w:val="00A73560"/>
    <w:rsid w:val="00A73B3A"/>
    <w:rsid w:val="00A76489"/>
    <w:rsid w:val="00A81B82"/>
    <w:rsid w:val="00AB3D02"/>
    <w:rsid w:val="00AB6D54"/>
    <w:rsid w:val="00AC2EEA"/>
    <w:rsid w:val="00AC3669"/>
    <w:rsid w:val="00AD180B"/>
    <w:rsid w:val="00AD2941"/>
    <w:rsid w:val="00AD30DE"/>
    <w:rsid w:val="00AD50C4"/>
    <w:rsid w:val="00AE1192"/>
    <w:rsid w:val="00AF34FB"/>
    <w:rsid w:val="00AF4F54"/>
    <w:rsid w:val="00AF67D5"/>
    <w:rsid w:val="00B01188"/>
    <w:rsid w:val="00B02977"/>
    <w:rsid w:val="00B105C6"/>
    <w:rsid w:val="00B10745"/>
    <w:rsid w:val="00B17333"/>
    <w:rsid w:val="00B22851"/>
    <w:rsid w:val="00B24756"/>
    <w:rsid w:val="00B25B2E"/>
    <w:rsid w:val="00B33538"/>
    <w:rsid w:val="00B41603"/>
    <w:rsid w:val="00B419EE"/>
    <w:rsid w:val="00B42BC4"/>
    <w:rsid w:val="00B43828"/>
    <w:rsid w:val="00B449EC"/>
    <w:rsid w:val="00B540F0"/>
    <w:rsid w:val="00B61049"/>
    <w:rsid w:val="00B65F7E"/>
    <w:rsid w:val="00B66903"/>
    <w:rsid w:val="00B714FD"/>
    <w:rsid w:val="00B71579"/>
    <w:rsid w:val="00B7244E"/>
    <w:rsid w:val="00B75049"/>
    <w:rsid w:val="00B87536"/>
    <w:rsid w:val="00B910CB"/>
    <w:rsid w:val="00B91773"/>
    <w:rsid w:val="00B92420"/>
    <w:rsid w:val="00B97733"/>
    <w:rsid w:val="00BA1AD5"/>
    <w:rsid w:val="00BA580E"/>
    <w:rsid w:val="00BB121B"/>
    <w:rsid w:val="00BB1C25"/>
    <w:rsid w:val="00BB46F5"/>
    <w:rsid w:val="00BC4123"/>
    <w:rsid w:val="00BC42D4"/>
    <w:rsid w:val="00BC758D"/>
    <w:rsid w:val="00BE266E"/>
    <w:rsid w:val="00BE4726"/>
    <w:rsid w:val="00BE4B45"/>
    <w:rsid w:val="00BE7006"/>
    <w:rsid w:val="00BE752F"/>
    <w:rsid w:val="00BF3944"/>
    <w:rsid w:val="00BF6DF1"/>
    <w:rsid w:val="00C02434"/>
    <w:rsid w:val="00C06F7E"/>
    <w:rsid w:val="00C147A6"/>
    <w:rsid w:val="00C20B82"/>
    <w:rsid w:val="00C23F12"/>
    <w:rsid w:val="00C26908"/>
    <w:rsid w:val="00C3127F"/>
    <w:rsid w:val="00C3569F"/>
    <w:rsid w:val="00C36920"/>
    <w:rsid w:val="00C46063"/>
    <w:rsid w:val="00C474EB"/>
    <w:rsid w:val="00C52023"/>
    <w:rsid w:val="00C704D3"/>
    <w:rsid w:val="00C725A9"/>
    <w:rsid w:val="00C72DCB"/>
    <w:rsid w:val="00C74E0C"/>
    <w:rsid w:val="00C8305B"/>
    <w:rsid w:val="00C94AFE"/>
    <w:rsid w:val="00C96BA1"/>
    <w:rsid w:val="00CA418F"/>
    <w:rsid w:val="00CB3140"/>
    <w:rsid w:val="00CB72F0"/>
    <w:rsid w:val="00CD318F"/>
    <w:rsid w:val="00CD60EB"/>
    <w:rsid w:val="00CD7991"/>
    <w:rsid w:val="00CE071F"/>
    <w:rsid w:val="00CE1C22"/>
    <w:rsid w:val="00CE36C3"/>
    <w:rsid w:val="00CF15AF"/>
    <w:rsid w:val="00CF6BB5"/>
    <w:rsid w:val="00D00CF3"/>
    <w:rsid w:val="00D01E49"/>
    <w:rsid w:val="00D050DC"/>
    <w:rsid w:val="00D07940"/>
    <w:rsid w:val="00D20432"/>
    <w:rsid w:val="00D2068A"/>
    <w:rsid w:val="00D21FFB"/>
    <w:rsid w:val="00D22594"/>
    <w:rsid w:val="00D42AA4"/>
    <w:rsid w:val="00D45DC4"/>
    <w:rsid w:val="00D4798A"/>
    <w:rsid w:val="00D55295"/>
    <w:rsid w:val="00D5551D"/>
    <w:rsid w:val="00D63DA0"/>
    <w:rsid w:val="00D66D6F"/>
    <w:rsid w:val="00D859BB"/>
    <w:rsid w:val="00D90F9C"/>
    <w:rsid w:val="00D95CD2"/>
    <w:rsid w:val="00DA530F"/>
    <w:rsid w:val="00DA60D5"/>
    <w:rsid w:val="00DB07D0"/>
    <w:rsid w:val="00DB5F96"/>
    <w:rsid w:val="00DC034F"/>
    <w:rsid w:val="00DC280E"/>
    <w:rsid w:val="00DC3E6D"/>
    <w:rsid w:val="00DC40C2"/>
    <w:rsid w:val="00DD1CFC"/>
    <w:rsid w:val="00DD7FC7"/>
    <w:rsid w:val="00DE11D2"/>
    <w:rsid w:val="00DF1EAC"/>
    <w:rsid w:val="00DF709B"/>
    <w:rsid w:val="00E01022"/>
    <w:rsid w:val="00E0510F"/>
    <w:rsid w:val="00E07AE3"/>
    <w:rsid w:val="00E12350"/>
    <w:rsid w:val="00E17304"/>
    <w:rsid w:val="00E23988"/>
    <w:rsid w:val="00E31DF0"/>
    <w:rsid w:val="00E360CC"/>
    <w:rsid w:val="00E45B19"/>
    <w:rsid w:val="00E51622"/>
    <w:rsid w:val="00E55818"/>
    <w:rsid w:val="00E575A3"/>
    <w:rsid w:val="00E6750C"/>
    <w:rsid w:val="00E744BD"/>
    <w:rsid w:val="00E77D6F"/>
    <w:rsid w:val="00E8689A"/>
    <w:rsid w:val="00EA15C4"/>
    <w:rsid w:val="00EA1BBC"/>
    <w:rsid w:val="00EB17CF"/>
    <w:rsid w:val="00EB20FC"/>
    <w:rsid w:val="00EB61D9"/>
    <w:rsid w:val="00EC3B2F"/>
    <w:rsid w:val="00ED561B"/>
    <w:rsid w:val="00ED5A5C"/>
    <w:rsid w:val="00EE6114"/>
    <w:rsid w:val="00EE65FF"/>
    <w:rsid w:val="00EF4C41"/>
    <w:rsid w:val="00EF6690"/>
    <w:rsid w:val="00F00FF2"/>
    <w:rsid w:val="00F0605D"/>
    <w:rsid w:val="00F111DC"/>
    <w:rsid w:val="00F11820"/>
    <w:rsid w:val="00F1761E"/>
    <w:rsid w:val="00F2312E"/>
    <w:rsid w:val="00F23A48"/>
    <w:rsid w:val="00F260D3"/>
    <w:rsid w:val="00F31B08"/>
    <w:rsid w:val="00F34ECA"/>
    <w:rsid w:val="00F438DC"/>
    <w:rsid w:val="00F4715A"/>
    <w:rsid w:val="00F52085"/>
    <w:rsid w:val="00F60CE4"/>
    <w:rsid w:val="00F616A6"/>
    <w:rsid w:val="00F6267B"/>
    <w:rsid w:val="00F705BA"/>
    <w:rsid w:val="00F72251"/>
    <w:rsid w:val="00F74F95"/>
    <w:rsid w:val="00F821F2"/>
    <w:rsid w:val="00F82E92"/>
    <w:rsid w:val="00F831BE"/>
    <w:rsid w:val="00F85A46"/>
    <w:rsid w:val="00F86C35"/>
    <w:rsid w:val="00F92B2C"/>
    <w:rsid w:val="00FA2EE6"/>
    <w:rsid w:val="00FA5BC1"/>
    <w:rsid w:val="00FB2B94"/>
    <w:rsid w:val="00FC0A7D"/>
    <w:rsid w:val="00FC37E2"/>
    <w:rsid w:val="00FC398F"/>
    <w:rsid w:val="00FE1E12"/>
    <w:rsid w:val="00FE36BC"/>
    <w:rsid w:val="00FE3DE5"/>
    <w:rsid w:val="3FC28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BAE2F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rsid w:val="002A5BA5"/>
    <w:rPr>
      <w:szCs w:val="28"/>
    </w:rPr>
  </w:style>
  <w:style w:type="paragraph" w:styleId="Heading1">
    <w:name w:val="heading 1"/>
    <w:basedOn w:val="Normal"/>
    <w:next w:val="Normal"/>
    <w:link w:val="Heading1Char"/>
    <w:qFormat/>
    <w:rsid w:val="00B7244E"/>
    <w:pPr>
      <w:spacing w:before="240" w:after="120"/>
      <w:outlineLvl w:val="0"/>
    </w:pPr>
    <w:rPr>
      <w:rFonts w:asciiTheme="majorHAnsi" w:hAnsiTheme="majorHAnsi"/>
      <w:b/>
      <w:cap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1"/>
    <w:qFormat/>
    <w:rsid w:val="00391728"/>
    <w:pPr>
      <w:spacing w:before="60"/>
      <w:outlineLvl w:val="1"/>
    </w:pPr>
    <w:rPr>
      <w:b/>
      <w:color w:val="000000" w:themeColor="text1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D318F"/>
    <w:pPr>
      <w:spacing w:after="120"/>
      <w:outlineLvl w:val="2"/>
    </w:pPr>
    <w:rPr>
      <w:caps/>
      <w:sz w:val="32"/>
    </w:rPr>
  </w:style>
  <w:style w:type="paragraph" w:styleId="Heading4">
    <w:name w:val="heading 4"/>
    <w:basedOn w:val="Heading2"/>
    <w:next w:val="Normal"/>
    <w:link w:val="Heading4Char"/>
    <w:uiPriority w:val="9"/>
    <w:semiHidden/>
    <w:qFormat/>
    <w:rsid w:val="00C3569F"/>
    <w:pPr>
      <w:spacing w:after="240"/>
      <w:outlineLvl w:val="3"/>
    </w:pPr>
    <w:rPr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7735A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F00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7735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1">
    <w:name w:val="Footer 1"/>
    <w:basedOn w:val="Header"/>
    <w:uiPriority w:val="5"/>
    <w:rsid w:val="00E77D6F"/>
    <w:pPr>
      <w:ind w:right="360"/>
      <w:jc w:val="left"/>
    </w:pPr>
    <w:rPr>
      <w:color w:val="5E5E5E" w:themeColor="text2"/>
    </w:rPr>
  </w:style>
  <w:style w:type="character" w:customStyle="1" w:styleId="Heading1Char">
    <w:name w:val="Heading 1 Char"/>
    <w:basedOn w:val="DefaultParagraphFont"/>
    <w:link w:val="Heading1"/>
    <w:rsid w:val="00B7244E"/>
    <w:rPr>
      <w:rFonts w:asciiTheme="majorHAnsi" w:hAnsiTheme="majorHAnsi"/>
      <w:b/>
      <w:cap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1"/>
    <w:rsid w:val="00391728"/>
    <w:rPr>
      <w:b/>
      <w:color w:val="000000" w:themeColor="text1"/>
      <w:sz w:val="28"/>
      <w:szCs w:val="36"/>
    </w:rPr>
  </w:style>
  <w:style w:type="paragraph" w:styleId="Header">
    <w:name w:val="header"/>
    <w:basedOn w:val="Normal"/>
    <w:link w:val="HeaderChar"/>
    <w:uiPriority w:val="99"/>
    <w:semiHidden/>
    <w:rsid w:val="0032399A"/>
    <w:pPr>
      <w:tabs>
        <w:tab w:val="center" w:pos="4680"/>
        <w:tab w:val="right" w:pos="9360"/>
      </w:tabs>
      <w:jc w:val="center"/>
    </w:pPr>
    <w:rPr>
      <w:b/>
      <w:sz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A6F00"/>
    <w:rPr>
      <w:b/>
      <w:color w:val="FFFFFF" w:themeColor="background1"/>
      <w:sz w:val="20"/>
    </w:rPr>
  </w:style>
  <w:style w:type="paragraph" w:styleId="Footer">
    <w:name w:val="footer"/>
    <w:basedOn w:val="Normal"/>
    <w:link w:val="FooterChar"/>
    <w:uiPriority w:val="99"/>
    <w:rsid w:val="001B28D2"/>
    <w:pPr>
      <w:tabs>
        <w:tab w:val="center" w:pos="4680"/>
        <w:tab w:val="right" w:pos="9360"/>
      </w:tabs>
    </w:pPr>
    <w:rPr>
      <w:b/>
      <w:caps/>
      <w:color w:val="5E5E5E" w:themeColor="text2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B28D2"/>
    <w:rPr>
      <w:b/>
      <w:caps/>
      <w:color w:val="5E5E5E" w:themeColor="text2"/>
      <w:sz w:val="20"/>
    </w:rPr>
  </w:style>
  <w:style w:type="character" w:styleId="PageNumber">
    <w:name w:val="page number"/>
    <w:basedOn w:val="DefaultParagraphFont"/>
    <w:uiPriority w:val="99"/>
    <w:semiHidden/>
    <w:rsid w:val="0032399A"/>
  </w:style>
  <w:style w:type="character" w:customStyle="1" w:styleId="Heading3Char">
    <w:name w:val="Heading 3 Char"/>
    <w:basedOn w:val="DefaultParagraphFont"/>
    <w:link w:val="Heading3"/>
    <w:uiPriority w:val="2"/>
    <w:rsid w:val="00CD318F"/>
    <w:rPr>
      <w:caps/>
      <w:color w:val="FFFFFF" w:themeColor="background1"/>
      <w:sz w:val="32"/>
      <w:szCs w:val="28"/>
    </w:rPr>
  </w:style>
  <w:style w:type="paragraph" w:styleId="Quote">
    <w:name w:val="Quote"/>
    <w:basedOn w:val="Normal"/>
    <w:next w:val="Normal"/>
    <w:link w:val="QuoteChar"/>
    <w:uiPriority w:val="4"/>
    <w:qFormat/>
    <w:rsid w:val="00877027"/>
    <w:rPr>
      <w:b/>
      <w:sz w:val="40"/>
      <w:szCs w:val="96"/>
    </w:rPr>
  </w:style>
  <w:style w:type="character" w:customStyle="1" w:styleId="QuoteChar">
    <w:name w:val="Quote Char"/>
    <w:basedOn w:val="DefaultParagraphFont"/>
    <w:link w:val="Quote"/>
    <w:uiPriority w:val="4"/>
    <w:rsid w:val="00877027"/>
    <w:rPr>
      <w:b/>
      <w:color w:val="FFFFFF" w:themeColor="background1"/>
      <w:sz w:val="40"/>
      <w:szCs w:val="96"/>
    </w:rPr>
  </w:style>
  <w:style w:type="character" w:styleId="PlaceholderText">
    <w:name w:val="Placeholder Text"/>
    <w:basedOn w:val="DefaultParagraphFont"/>
    <w:uiPriority w:val="99"/>
    <w:semiHidden/>
    <w:rsid w:val="001A6F00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391728"/>
    <w:pPr>
      <w:contextualSpacing/>
    </w:pPr>
    <w:rPr>
      <w:rFonts w:asciiTheme="majorHAnsi" w:eastAsiaTheme="majorEastAsia" w:hAnsiTheme="majorHAnsi" w:cstheme="majorBidi"/>
      <w:b/>
      <w:caps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728"/>
    <w:rPr>
      <w:rFonts w:asciiTheme="majorHAnsi" w:eastAsiaTheme="majorEastAsia" w:hAnsiTheme="majorHAnsi" w:cstheme="majorBidi"/>
      <w:b/>
      <w:caps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728"/>
    <w:pPr>
      <w:numPr>
        <w:ilvl w:val="1"/>
      </w:numPr>
    </w:pPr>
    <w:rPr>
      <w:rFonts w:asciiTheme="majorHAnsi" w:eastAsiaTheme="minorEastAsia" w:hAnsiTheme="majorHAnsi"/>
      <w:caps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91728"/>
    <w:rPr>
      <w:rFonts w:asciiTheme="majorHAnsi" w:eastAsiaTheme="minorEastAsia" w:hAnsiTheme="majorHAnsi"/>
      <w:caps/>
      <w:sz w:val="32"/>
      <w:szCs w:val="22"/>
    </w:rPr>
  </w:style>
  <w:style w:type="paragraph" w:customStyle="1" w:styleId="NormalWhite">
    <w:name w:val="Normal White"/>
    <w:basedOn w:val="Normal"/>
    <w:uiPriority w:val="6"/>
    <w:qFormat/>
    <w:rsid w:val="00B7244E"/>
    <w:pPr>
      <w:spacing w:after="240"/>
    </w:pPr>
    <w:rPr>
      <w:color w:val="FFFFFF" w:themeColor="background1"/>
    </w:rPr>
  </w:style>
  <w:style w:type="paragraph" w:styleId="Caption">
    <w:name w:val="caption"/>
    <w:basedOn w:val="Normal"/>
    <w:next w:val="Normal"/>
    <w:uiPriority w:val="35"/>
    <w:semiHidden/>
    <w:qFormat/>
    <w:rsid w:val="008873D4"/>
    <w:pPr>
      <w:spacing w:after="200"/>
    </w:pPr>
    <w:rPr>
      <w:i/>
      <w:iCs/>
      <w:color w:val="5E5E5E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B41603"/>
    <w:pPr>
      <w:ind w:left="720"/>
      <w:contextualSpacing/>
    </w:pPr>
  </w:style>
  <w:style w:type="paragraph" w:customStyle="1" w:styleId="paragraph">
    <w:name w:val="paragraph"/>
    <w:basedOn w:val="Normal"/>
    <w:uiPriority w:val="12"/>
    <w:semiHidden/>
    <w:rsid w:val="00092BF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uiPriority w:val="12"/>
    <w:semiHidden/>
    <w:rsid w:val="00092BF7"/>
  </w:style>
  <w:style w:type="paragraph" w:customStyle="1" w:styleId="Table">
    <w:name w:val="Table"/>
    <w:basedOn w:val="Normal"/>
    <w:uiPriority w:val="6"/>
    <w:qFormat/>
    <w:rsid w:val="002A5BA5"/>
    <w:pPr>
      <w:jc w:val="center"/>
    </w:pPr>
    <w:rPr>
      <w:b/>
      <w:color w:val="000000" w:themeColor="text1"/>
    </w:rPr>
  </w:style>
  <w:style w:type="paragraph" w:customStyle="1" w:styleId="company">
    <w:name w:val="company"/>
    <w:basedOn w:val="Normal"/>
    <w:uiPriority w:val="6"/>
    <w:qFormat/>
    <w:rsid w:val="002A5BA5"/>
    <w:pPr>
      <w:spacing w:after="240"/>
    </w:pPr>
    <w:rPr>
      <w:b/>
      <w:caps/>
      <w:color w:val="FFFFFF" w:themeColor="background1"/>
    </w:rPr>
  </w:style>
  <w:style w:type="paragraph" w:customStyle="1" w:styleId="Style1">
    <w:name w:val="Style1"/>
    <w:next w:val="Heading1"/>
    <w:uiPriority w:val="6"/>
    <w:semiHidden/>
    <w:rsid w:val="00C3569F"/>
    <w:rPr>
      <w:rFonts w:asciiTheme="majorHAnsi" w:hAnsiTheme="majorHAnsi"/>
      <w:b/>
      <w:caps/>
      <w:color w:val="FFFFFF" w:themeColor="background1"/>
      <w:sz w:val="72"/>
      <w:szCs w:val="48"/>
    </w:rPr>
  </w:style>
  <w:style w:type="paragraph" w:customStyle="1" w:styleId="Email">
    <w:name w:val="Email"/>
    <w:basedOn w:val="Normal"/>
    <w:uiPriority w:val="12"/>
    <w:rsid w:val="00C3569F"/>
    <w:pPr>
      <w:spacing w:after="2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3569F"/>
    <w:rPr>
      <w:b/>
      <w:caps/>
      <w:color w:val="FFFFFF" w:themeColor="background1"/>
      <w:sz w:val="48"/>
      <w:szCs w:val="36"/>
    </w:rPr>
  </w:style>
  <w:style w:type="paragraph" w:customStyle="1" w:styleId="TableGrey">
    <w:name w:val="Table Grey"/>
    <w:basedOn w:val="Normal"/>
    <w:next w:val="Normal"/>
    <w:uiPriority w:val="6"/>
    <w:rsid w:val="00A33F33"/>
    <w:rPr>
      <w:bCs/>
      <w:color w:val="595959" w:themeColor="text1" w:themeTint="A6"/>
    </w:rPr>
  </w:style>
  <w:style w:type="paragraph" w:customStyle="1" w:styleId="TableData">
    <w:name w:val="Table Data"/>
    <w:basedOn w:val="TableGrey"/>
    <w:uiPriority w:val="6"/>
    <w:rsid w:val="00A33F33"/>
    <w:pPr>
      <w:jc w:val="center"/>
    </w:pPr>
  </w:style>
  <w:style w:type="paragraph" w:customStyle="1" w:styleId="Heading2Centered">
    <w:name w:val="Heading 2 Centered"/>
    <w:basedOn w:val="Heading4"/>
    <w:uiPriority w:val="6"/>
    <w:rsid w:val="00391728"/>
    <w:pPr>
      <w:spacing w:after="0"/>
      <w:jc w:val="center"/>
    </w:pPr>
    <w:rPr>
      <w:color w:val="auto"/>
    </w:rPr>
  </w:style>
  <w:style w:type="paragraph" w:customStyle="1" w:styleId="NormalCentered">
    <w:name w:val="Normal Centered"/>
    <w:basedOn w:val="Normal"/>
    <w:uiPriority w:val="6"/>
    <w:rsid w:val="002A5BA5"/>
    <w:pPr>
      <w:jc w:val="center"/>
    </w:pPr>
  </w:style>
  <w:style w:type="paragraph" w:customStyle="1" w:styleId="Heading1White">
    <w:name w:val="Heading 1 White"/>
    <w:basedOn w:val="Heading1"/>
    <w:uiPriority w:val="6"/>
    <w:rsid w:val="00B7244E"/>
    <w:rPr>
      <w:color w:val="FFFFFF" w:themeColor="background1"/>
    </w:rPr>
  </w:style>
  <w:style w:type="character" w:styleId="Hyperlink">
    <w:name w:val="Hyperlink"/>
    <w:basedOn w:val="DefaultParagraphFont"/>
    <w:uiPriority w:val="99"/>
    <w:semiHidden/>
    <w:rsid w:val="00C72D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D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4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8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0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2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3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39" Type="http://schemas.openxmlformats.org/officeDocument/2006/relationships/oleObject" Target="embeddings/oleObject10.bin"/><Relationship Id="rId21" Type="http://schemas.openxmlformats.org/officeDocument/2006/relationships/oleObject" Target="embeddings/oleObject1.bin"/><Relationship Id="rId34" Type="http://schemas.openxmlformats.org/officeDocument/2006/relationships/image" Target="media/image14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oleObject" Target="embeddings/oleObject5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oleObject" Target="embeddings/oleObject9.bin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jpeg"/><Relationship Id="rId23" Type="http://schemas.openxmlformats.org/officeDocument/2006/relationships/oleObject" Target="embeddings/oleObject2.bin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oleObject" Target="embeddings/oleObject6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8.png"/><Relationship Id="rId27" Type="http://schemas.openxmlformats.org/officeDocument/2006/relationships/oleObject" Target="embeddings/oleObject4.bin"/><Relationship Id="rId30" Type="http://schemas.openxmlformats.org/officeDocument/2006/relationships/image" Target="media/image12.png"/><Relationship Id="rId35" Type="http://schemas.openxmlformats.org/officeDocument/2006/relationships/oleObject" Target="embeddings/oleObject8.bin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oleObject" Target="embeddings/oleObject3.bin"/><Relationship Id="rId33" Type="http://schemas.openxmlformats.org/officeDocument/2006/relationships/oleObject" Target="embeddings/oleObject7.bin"/><Relationship Id="rId38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Bold%20business%20report.dotx" TargetMode="External"/></Relationships>
</file>

<file path=word/theme/theme1.xml><?xml version="1.0" encoding="utf-8"?>
<a:theme xmlns:a="http://schemas.openxmlformats.org/drawingml/2006/main" name="BBR">
  <a:themeElements>
    <a:clrScheme name="Custom 15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D83D27"/>
      </a:accent2>
      <a:accent3>
        <a:srgbClr val="3FAFCB"/>
      </a:accent3>
      <a:accent4>
        <a:srgbClr val="2381A2"/>
      </a:accent4>
      <a:accent5>
        <a:srgbClr val="004B67"/>
      </a:accent5>
      <a:accent6>
        <a:srgbClr val="002E44"/>
      </a:accent6>
      <a:hlink>
        <a:srgbClr val="0000FF"/>
      </a:hlink>
      <a:folHlink>
        <a:srgbClr val="FF00F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BBR" id="{BA77FA38-CF3B-FE4E-AA83-C891F0DB40B1}" vid="{30B385FE-81C6-BC41-A0F5-2CFBEA2587A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3AB56E-E1EB-4234-B256-5A748EBCB6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350094C-0D3E-4E0A-A2D0-7BE047D09FE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513D18B-2C73-4B92-9BB0-0973319952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847A3D-948F-480B-B7E9-4639E8A121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business report.dotx</Template>
  <TotalTime>0</TotalTime>
  <Pages>20</Pages>
  <Words>4101</Words>
  <Characters>23380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2022-07-16T08:19:00Z</dcterms:created>
  <dcterms:modified xsi:type="dcterms:W3CDTF">2022-07-17T07:14:00Z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